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FE41B4">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FB219C">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FB219C">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FE41B4">
        <w:rPr>
          <w:lang w:val="en-US"/>
        </w:rPr>
        <w:t>In this work</w:t>
      </w:r>
      <w:r w:rsidR="00ED18BD">
        <w:rPr>
          <w:lang w:val="en-US"/>
        </w:rPr>
        <w:t xml:space="preserv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097607">
      <w:pPr>
        <w:pStyle w:val="Heading2"/>
        <w:rPr>
          <w:lang w:val="en-US"/>
        </w:rPr>
      </w:pPr>
      <w:bookmarkStart w:id="1" w:name="_Ref354490589"/>
      <w:r>
        <w:rPr>
          <w:lang w:val="en-US"/>
        </w:rPr>
        <w:t xml:space="preserve">Analytic </w:t>
      </w:r>
      <w:r w:rsidR="0043263E">
        <w:rPr>
          <w:lang w:val="en-US"/>
        </w:rPr>
        <w:t>m</w:t>
      </w:r>
      <w:r w:rsidR="000651B8">
        <w:rPr>
          <w:lang w:val="en-US"/>
        </w:rPr>
        <w:t>odel</w:t>
      </w:r>
      <w:bookmarkEnd w:id="0"/>
      <w:bookmarkEnd w:id="1"/>
    </w:p>
    <w:p w:rsidR="000E4EA4" w:rsidRDefault="000E4EA4" w:rsidP="0016298E">
      <w:pPr>
        <w:ind w:firstLine="0"/>
        <w:rPr>
          <w:lang w:val="en-US"/>
        </w:rPr>
      </w:pPr>
      <w:r>
        <w:rPr>
          <w:lang w:val="en-US"/>
        </w:rPr>
        <w:t>We c</w:t>
      </w:r>
      <w:r w:rsidR="000651B8">
        <w:rPr>
          <w:lang w:val="en-US"/>
        </w:rPr>
        <w:t xml:space="preserve">onsider </w:t>
      </w:r>
      <w:r w:rsidR="000118DD">
        <w:rPr>
          <w:lang w:val="en-US"/>
        </w:rPr>
        <w:t>a population at a mu</w:t>
      </w:r>
      <w:r w:rsidR="00404D16">
        <w:rPr>
          <w:lang w:val="en-US"/>
        </w:rPr>
        <w:t xml:space="preserve">tation-selection balance (MSB) in which the </w:t>
      </w:r>
      <w:proofErr w:type="spellStart"/>
      <w:r w:rsidR="00404D16">
        <w:rPr>
          <w:lang w:val="en-US"/>
        </w:rPr>
        <w:t>wildtype</w:t>
      </w:r>
      <w:proofErr w:type="spellEnd"/>
      <w:r w:rsidR="00404D16">
        <w:rPr>
          <w:lang w:val="en-US"/>
        </w:rPr>
        <w:t xml:space="preserve"> genotype is </w:t>
      </w:r>
      <w:proofErr w:type="spellStart"/>
      <w:r w:rsidR="00404D16">
        <w:rPr>
          <w:i/>
          <w:iCs/>
          <w:lang w:val="en-US"/>
        </w:rPr>
        <w:t>ab</w:t>
      </w:r>
      <w:proofErr w:type="spellEnd"/>
      <w:r w:rsidR="00404D16">
        <w:rPr>
          <w:lang w:val="en-US"/>
        </w:rPr>
        <w:t xml:space="preserve"> and its fitness is 1. Site-specific mutations change </w:t>
      </w:r>
      <w:proofErr w:type="gramStart"/>
      <w:r w:rsidR="00404D16">
        <w:rPr>
          <w:i/>
          <w:iCs/>
          <w:lang w:val="en-US"/>
        </w:rPr>
        <w:t>a</w:t>
      </w:r>
      <w:r w:rsidR="00404D16">
        <w:rPr>
          <w:lang w:val="en-US"/>
        </w:rPr>
        <w:t xml:space="preserve"> to</w:t>
      </w:r>
      <w:proofErr w:type="gramEnd"/>
      <w:r w:rsidR="00404D16">
        <w:rPr>
          <w:lang w:val="en-US"/>
        </w:rPr>
        <w:t xml:space="preserve"> </w:t>
      </w:r>
      <w:r w:rsidR="00404D16">
        <w:rPr>
          <w:i/>
          <w:iCs/>
          <w:lang w:val="en-US"/>
        </w:rPr>
        <w:t>A</w:t>
      </w:r>
      <w:r w:rsidR="00404D16">
        <w:rPr>
          <w:lang w:val="en-US"/>
        </w:rPr>
        <w:t xml:space="preserve"> and </w:t>
      </w:r>
      <w:r w:rsidR="00404D16">
        <w:rPr>
          <w:i/>
          <w:iCs/>
          <w:lang w:val="en-US"/>
        </w:rPr>
        <w:t xml:space="preserve">b </w:t>
      </w:r>
      <w:r w:rsidR="00404D16">
        <w:rPr>
          <w:lang w:val="en-US"/>
        </w:rPr>
        <w:t xml:space="preserve">to </w:t>
      </w:r>
      <w:r w:rsidR="00404D16">
        <w:rPr>
          <w:i/>
          <w:iCs/>
          <w:lang w:val="en-US"/>
        </w:rPr>
        <w:t>B</w:t>
      </w:r>
      <w:r w:rsidR="00404D16">
        <w:rPr>
          <w:lang w:val="en-US"/>
        </w:rPr>
        <w:t xml:space="preserve"> at reproduction with probability </w:t>
      </w:r>
      <w:r w:rsidR="00404D16" w:rsidRPr="00A8498D">
        <w:rPr>
          <w:rFonts w:ascii="Times New Roman" w:hAnsi="Times New Roman"/>
          <w:i/>
          <w:iCs/>
          <w:lang w:val="en-US"/>
        </w:rPr>
        <w:t>µ</w:t>
      </w:r>
      <w:r w:rsidR="00404D16">
        <w:rPr>
          <w:lang w:val="en-US"/>
        </w:rPr>
        <w:t xml:space="preserve"> (without back-mutations)</w:t>
      </w:r>
      <w:r w:rsidR="00404D16" w:rsidRPr="00404D16">
        <w:rPr>
          <w:lang w:val="en-US"/>
        </w:rPr>
        <w:t xml:space="preserve">, and </w:t>
      </w:r>
      <w:r w:rsidR="00404D16">
        <w:rPr>
          <w:lang w:val="en-US"/>
        </w:rPr>
        <w:t xml:space="preserve">new deleterious mutations occur across the genome with a rate of </w:t>
      </w:r>
      <w:r w:rsidR="00404D16">
        <w:rPr>
          <w:i/>
          <w:iCs/>
          <w:lang w:val="en-US"/>
        </w:rPr>
        <w:t>U</w:t>
      </w:r>
      <w:r w:rsidR="00404D16">
        <w:rPr>
          <w:lang w:val="en-US"/>
        </w:rPr>
        <w:t xml:space="preserve"> mutations per </w:t>
      </w:r>
      <w:proofErr w:type="spellStart"/>
      <w:r w:rsidR="00404D16">
        <w:rPr>
          <w:lang w:val="en-US"/>
        </w:rPr>
        <w:t>genereation</w:t>
      </w:r>
      <w:proofErr w:type="spellEnd"/>
      <w:r w:rsidR="00404D16">
        <w:rPr>
          <w:lang w:val="en-US"/>
        </w:rPr>
        <w:t xml:space="preserve">. Deleterious mutations independently reduce the fitness by a factor </w:t>
      </w:r>
      <w:r w:rsidR="00404D16">
        <w:rPr>
          <w:i/>
          <w:iCs/>
          <w:lang w:val="en-US"/>
        </w:rPr>
        <w:t>s</w:t>
      </w:r>
      <w:r w:rsidR="00404D16">
        <w:rPr>
          <w:lang w:val="en-US"/>
        </w:rPr>
        <w:t xml:space="preserve">. </w:t>
      </w:r>
      <w:r w:rsidR="00757A15">
        <w:rPr>
          <w:lang w:val="en-US"/>
        </w:rPr>
        <w:t xml:space="preserve">Individuals with </w:t>
      </w:r>
      <w:r w:rsidR="00082550">
        <w:rPr>
          <w:lang w:val="en-US"/>
        </w:rPr>
        <w:t xml:space="preserve">SIM </w:t>
      </w:r>
      <w:r w:rsidR="00757A15">
        <w:rPr>
          <w:lang w:val="en-US"/>
        </w:rPr>
        <w:t xml:space="preserve">and fitness </w:t>
      </w:r>
      <w:r w:rsidR="0062461C">
        <w:rPr>
          <w:lang w:val="en-US"/>
        </w:rPr>
        <w:t>lower than</w:t>
      </w:r>
      <w:r w:rsidR="00757A15">
        <w:rPr>
          <w:lang w:val="en-US"/>
        </w:rPr>
        <w:t xml:space="preserve"> 1 </w:t>
      </w:r>
      <w:r>
        <w:rPr>
          <w:lang w:val="en-US"/>
        </w:rPr>
        <w:t>increase</w:t>
      </w:r>
      <w:r w:rsidR="00200EDA">
        <w:rPr>
          <w:lang w:val="en-US"/>
        </w:rPr>
        <w:t xml:space="preserve"> </w:t>
      </w:r>
      <w:r w:rsidR="00404D16">
        <w:rPr>
          <w:lang w:val="en-US"/>
        </w:rPr>
        <w:t>their</w:t>
      </w:r>
      <w:r w:rsidR="00200EDA">
        <w:rPr>
          <w:lang w:val="en-US"/>
        </w:rPr>
        <w:t xml:space="preserve"> mutation rate </w:t>
      </w:r>
      <w:r w:rsidR="00200EDA" w:rsidRPr="0062461C">
        <w:rPr>
          <w:rFonts w:ascii="Times New Roman" w:hAnsi="Times New Roman"/>
          <w:i/>
          <w:iCs/>
          <w:lang w:val="en-US"/>
        </w:rPr>
        <w:t>τ</w:t>
      </w:r>
      <w:r w:rsidR="00200EDA">
        <w:rPr>
          <w:lang w:val="en-US"/>
        </w:rPr>
        <w:t>-fold.</w:t>
      </w:r>
      <w:r w:rsidR="0016298E">
        <w:rPr>
          <w:lang w:val="en-US"/>
        </w:rPr>
        <w:t xml:space="preserve"> </w:t>
      </w:r>
    </w:p>
    <w:p w:rsidR="00135E43" w:rsidRDefault="0016298E" w:rsidP="00135E43">
      <w:pPr>
        <w:ind w:firstLine="0"/>
      </w:pPr>
      <w:r>
        <w:rPr>
          <w:lang w:val="en-US"/>
        </w:rPr>
        <w:t xml:space="preserve">We are interested in the capacity of the population to adapt to an environmental change after which the double mutant </w:t>
      </w:r>
      <w:r>
        <w:rPr>
          <w:i/>
          <w:iCs/>
          <w:lang w:val="en-US"/>
        </w:rPr>
        <w:t>AB</w:t>
      </w:r>
      <w:r>
        <w:t xml:space="preserve"> is the optimal genotype</w:t>
      </w:r>
      <w:r>
        <w:t xml:space="preserve">, with fitness </w:t>
      </w:r>
      <w:r>
        <w:rPr>
          <w:i/>
          <w:iCs/>
        </w:rPr>
        <w:t>1+sH</w:t>
      </w:r>
      <w:r w:rsidR="00135E43">
        <w:t xml:space="preserve"> (</w:t>
      </w:r>
      <w:r>
        <w:rPr>
          <w:i/>
          <w:iCs/>
        </w:rPr>
        <w:t>H</w:t>
      </w:r>
      <w:r>
        <w:t xml:space="preserve"> is the double mutant relative advantage</w:t>
      </w:r>
      <w:r w:rsidR="00135E43">
        <w:t>)</w:t>
      </w:r>
      <w:r>
        <w:t>.</w:t>
      </w:r>
      <w:r>
        <w:t xml:space="preserve"> We assume that individuals with deleterious alleles do not contribute to the adaptation process.</w:t>
      </w:r>
      <w:r>
        <w:t xml:space="preserve"> </w:t>
      </w:r>
      <w:r>
        <w:fldChar w:fldCharType="begin"/>
      </w:r>
      <w:r>
        <w:instrText xml:space="preserve"> REF _Ref354316371 \h </w:instrText>
      </w:r>
      <w:r>
        <w:fldChar w:fldCharType="separate"/>
      </w:r>
      <w:r w:rsidRPr="00317C1F">
        <w:t xml:space="preserve">Figure </w:t>
      </w:r>
      <w:r>
        <w:rPr>
          <w:noProof/>
        </w:rPr>
        <w:t>1</w:t>
      </w:r>
      <w:r>
        <w:fldChar w:fldCharType="end"/>
      </w:r>
      <w:r>
        <w:t>a presents an illustration of the analytical model.</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16298E" w:rsidRPr="0016298E" w:rsidRDefault="0016298E" w:rsidP="0016298E">
      <w:pPr>
        <w:ind w:firstLine="0"/>
        <w:rPr>
          <w:lang w:val="en-US"/>
        </w:rPr>
      </w:pP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 xml:space="preserve"> </w:t>
      </w:r>
      <w:r>
        <w:rPr>
          <w:lang w:val="en-US"/>
        </w:rPr>
        <w:t xml:space="preserve">summarizes the model parameters </w:t>
      </w:r>
      <w:r>
        <w:rPr>
          <w:lang w:val="en-US"/>
        </w:rPr>
        <w:t xml:space="preserve">with </w:t>
      </w:r>
      <w:r>
        <w:rPr>
          <w:lang w:val="en-US"/>
        </w:rPr>
        <w:t xml:space="preserve">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must be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Pr>
          <w:lang w:val="en-US"/>
        </w:rPr>
        <w:t xml:space="preserve">, but the constraint can also be met for other combinations of the parameter values. </w:t>
      </w:r>
      <w:bookmarkStart w:id="6" w:name="_Ref358731264"/>
      <w:r>
        <w:br w:type="page"/>
      </w:r>
    </w:p>
    <w:p w:rsidR="00930641" w:rsidRDefault="00930641" w:rsidP="00930641">
      <w:pPr>
        <w:pStyle w:val="Caption"/>
        <w:keepNext/>
      </w:pPr>
      <w:bookmarkStart w:id="7" w:name="_Ref358791100"/>
      <w:r>
        <w:lastRenderedPageBreak/>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Selection coefficient</w:t>
            </w:r>
          </w:p>
        </w:tc>
        <w:tc>
          <w:tcPr>
            <w:tcW w:w="1897" w:type="dxa"/>
            <w:vAlign w:val="center"/>
          </w:tcPr>
          <w:p w:rsidR="00930641" w:rsidRDefault="00930641" w:rsidP="009F66C0">
            <w:pPr>
              <w:ind w:firstLine="0"/>
              <w:jc w:val="center"/>
              <w:rPr>
                <w:lang w:val="en-US"/>
              </w:rPr>
            </w:pPr>
            <w:r>
              <w:rPr>
                <w:lang w:val="en-US"/>
              </w:rPr>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16298E" w:rsidRDefault="0016298E" w:rsidP="0016298E">
      <w:pPr>
        <w:ind w:firstLine="0"/>
        <w:rPr>
          <w:lang w:val="en-US"/>
        </w:rPr>
      </w:pPr>
      <w:r>
        <w:rPr>
          <w:lang w:val="en-US"/>
        </w:rPr>
        <w:br w:type="page"/>
      </w:r>
    </w:p>
    <w:p w:rsidR="00296230" w:rsidRDefault="00FF49B1" w:rsidP="000A51D7">
      <w:pPr>
        <w:keepNext/>
        <w:jc w:val="center"/>
      </w:pPr>
      <w:r>
        <w:rPr>
          <w:noProof/>
          <w:lang w:val="en-US" w:bidi="he-IL"/>
        </w:rPr>
        <w:lastRenderedPageBreak/>
        <w:drawing>
          <wp:inline distT="0" distB="0" distL="0" distR="0">
            <wp:extent cx="4667250" cy="4228465"/>
            <wp:effectExtent l="0" t="0" r="0" b="635"/>
            <wp:docPr id="2" name="Picture 2"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228465"/>
                    </a:xfrm>
                    <a:prstGeom prst="rect">
                      <a:avLst/>
                    </a:prstGeom>
                    <a:noFill/>
                    <a:ln>
                      <a:noFill/>
                    </a:ln>
                  </pic:spPr>
                </pic:pic>
              </a:graphicData>
            </a:graphic>
          </wp:inline>
        </w:drawing>
      </w:r>
    </w:p>
    <w:p w:rsidR="00317C1F" w:rsidRPr="00317C1F" w:rsidRDefault="00317C1F" w:rsidP="00097607">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FF49B1">
        <w:rPr>
          <w:b w:val="0"/>
          <w:bCs w:val="0"/>
        </w:rPr>
        <w:t xml:space="preserve">Nodes represent genotypes: the alleles </w:t>
      </w:r>
      <w:proofErr w:type="gramStart"/>
      <w:r w:rsidR="00FF49B1">
        <w:rPr>
          <w:b w:val="0"/>
          <w:bCs w:val="0"/>
          <w:i/>
          <w:iCs/>
        </w:rPr>
        <w:t>a</w:t>
      </w:r>
      <w:r w:rsidR="00FF49B1">
        <w:rPr>
          <w:b w:val="0"/>
          <w:bCs w:val="0"/>
        </w:rPr>
        <w:t xml:space="preserve"> or</w:t>
      </w:r>
      <w:proofErr w:type="gramEnd"/>
      <w:r w:rsidR="00FF49B1">
        <w:rPr>
          <w:b w:val="0"/>
          <w:bCs w:val="0"/>
        </w:rPr>
        <w:t xml:space="preserve"> </w:t>
      </w:r>
      <w:r w:rsidR="00FF49B1">
        <w:rPr>
          <w:b w:val="0"/>
          <w:bCs w:val="0"/>
          <w:i/>
          <w:iCs/>
        </w:rPr>
        <w:t>A</w:t>
      </w:r>
      <w:r w:rsidR="00FF49B1">
        <w:rPr>
          <w:b w:val="0"/>
          <w:bCs w:val="0"/>
        </w:rPr>
        <w:t xml:space="preserve"> and </w:t>
      </w:r>
      <w:r w:rsidR="00FF49B1">
        <w:rPr>
          <w:b w:val="0"/>
          <w:bCs w:val="0"/>
          <w:i/>
          <w:iCs/>
        </w:rPr>
        <w:t>b</w:t>
      </w:r>
      <w:r w:rsidR="00FF49B1">
        <w:rPr>
          <w:b w:val="0"/>
          <w:bCs w:val="0"/>
        </w:rPr>
        <w:t xml:space="preserve"> or </w:t>
      </w:r>
      <w:r w:rsidR="00FF49B1">
        <w:rPr>
          <w:b w:val="0"/>
          <w:bCs w:val="0"/>
          <w:i/>
          <w:iCs/>
        </w:rPr>
        <w:t>B</w:t>
      </w:r>
      <w:r w:rsidR="00FF49B1">
        <w:rPr>
          <w:b w:val="0"/>
          <w:bCs w:val="0"/>
        </w:rPr>
        <w:t>, and in panel b also the number of deleterious alleles across the genome. Mutagenesis is induced in stressed genotypes</w:t>
      </w:r>
      <w:r w:rsidR="00404D16">
        <w:rPr>
          <w:b w:val="0"/>
          <w:bCs w:val="0"/>
        </w:rPr>
        <w:t xml:space="preserve"> (fitness </w:t>
      </w:r>
      <w:r w:rsidR="00404D16" w:rsidRPr="00404D16">
        <w:rPr>
          <w:rFonts w:asciiTheme="majorBidi" w:hAnsiTheme="majorBidi" w:cstheme="majorBidi"/>
          <w:b w:val="0"/>
          <w:bCs w:val="0"/>
        </w:rPr>
        <w:t>&lt;</w:t>
      </w:r>
      <w:r w:rsidR="00404D16">
        <w:rPr>
          <w:b w:val="0"/>
          <w:bCs w:val="0"/>
        </w:rPr>
        <w:t xml:space="preserve"> 1)</w:t>
      </w:r>
      <w:r w:rsidR="00FF49B1">
        <w:rPr>
          <w:b w:val="0"/>
          <w:bCs w:val="0"/>
        </w:rPr>
        <w:t>, indicated by ellipses, while adapted genotypes</w:t>
      </w:r>
      <w:r w:rsidR="00404D16">
        <w:rPr>
          <w:b w:val="0"/>
          <w:bCs w:val="0"/>
        </w:rPr>
        <w:t xml:space="preserve"> (fitness </w:t>
      </w:r>
      <w:r w:rsidR="00404D16" w:rsidRPr="00404D16">
        <w:rPr>
          <w:rFonts w:asciiTheme="majorBidi" w:hAnsiTheme="majorBidi" w:cstheme="majorBidi"/>
          <w:b w:val="0"/>
          <w:bCs w:val="0"/>
        </w:rPr>
        <w:t>&gt;</w:t>
      </w:r>
      <w:r w:rsidR="00404D16">
        <w:rPr>
          <w:b w:val="0"/>
          <w:bCs w:val="0"/>
        </w:rPr>
        <w:t xml:space="preserve"> 1)</w:t>
      </w:r>
      <w:r w:rsidR="00FF49B1">
        <w:rPr>
          <w:b w:val="0"/>
          <w:bCs w:val="0"/>
        </w:rPr>
        <w:t xml:space="preserve"> do not hypermutate. Solid arrows represent site-specific mutations at the </w:t>
      </w:r>
      <w:r w:rsidR="00FF49B1">
        <w:rPr>
          <w:b w:val="0"/>
          <w:bCs w:val="0"/>
          <w:i/>
          <w:iCs/>
        </w:rPr>
        <w:t>a/</w:t>
      </w:r>
      <w:r w:rsidR="00FF49B1" w:rsidRPr="00FF49B1">
        <w:rPr>
          <w:b w:val="0"/>
          <w:bCs w:val="0"/>
        </w:rPr>
        <w:t>A</w:t>
      </w:r>
      <w:r w:rsidR="00FF49B1">
        <w:rPr>
          <w:b w:val="0"/>
          <w:bCs w:val="0"/>
        </w:rPr>
        <w:t xml:space="preserve"> and </w:t>
      </w:r>
      <w:r w:rsidR="00FF49B1">
        <w:rPr>
          <w:b w:val="0"/>
          <w:bCs w:val="0"/>
          <w:i/>
          <w:iCs/>
        </w:rPr>
        <w:t xml:space="preserve">b/B </w:t>
      </w:r>
      <w:r w:rsidR="00FF49B1">
        <w:rPr>
          <w:b w:val="0"/>
          <w:bCs w:val="0"/>
        </w:rPr>
        <w:t xml:space="preserve">loci, which occur </w:t>
      </w:r>
      <w:r w:rsidR="00FF49B1" w:rsidRPr="00FF49B1">
        <w:rPr>
          <w:b w:val="0"/>
          <w:bCs w:val="0"/>
        </w:rPr>
        <w:t>with</w:t>
      </w:r>
      <w:r w:rsidR="00FF49B1">
        <w:rPr>
          <w:b w:val="0"/>
          <w:bCs w:val="0"/>
        </w:rPr>
        <w:t xml:space="preserve"> probability </w:t>
      </w:r>
      <w:r w:rsidR="00FF49B1" w:rsidRPr="00FE41B4">
        <w:rPr>
          <w:rFonts w:ascii="Times New Roman" w:hAnsi="Times New Roman"/>
          <w:b w:val="0"/>
          <w:bCs w:val="0"/>
          <w:i/>
          <w:iCs/>
        </w:rPr>
        <w:t>µ</w:t>
      </w:r>
      <w:r w:rsidR="00FF49B1">
        <w:rPr>
          <w:b w:val="0"/>
          <w:bCs w:val="0"/>
        </w:rPr>
        <w:t xml:space="preserve">. Dashed arrows represent deleterious mutations across the </w:t>
      </w:r>
      <w:proofErr w:type="gramStart"/>
      <w:r w:rsidR="00FF49B1">
        <w:rPr>
          <w:b w:val="0"/>
          <w:bCs w:val="0"/>
        </w:rPr>
        <w:t>genome which are</w:t>
      </w:r>
      <w:proofErr w:type="gramEnd"/>
      <w:r w:rsidR="00FF49B1">
        <w:rPr>
          <w:b w:val="0"/>
          <w:bCs w:val="0"/>
        </w:rPr>
        <w:t xml:space="preserve"> Poisson distributed with an average </w:t>
      </w:r>
      <w:r w:rsidR="00FF49B1">
        <w:rPr>
          <w:b w:val="0"/>
          <w:bCs w:val="0"/>
          <w:i/>
          <w:iCs/>
        </w:rPr>
        <w:t>U</w:t>
      </w:r>
      <w:r w:rsidR="00FF49B1">
        <w:rPr>
          <w:b w:val="0"/>
          <w:bCs w:val="0"/>
        </w:rPr>
        <w:t xml:space="preserve">. </w:t>
      </w:r>
      <w:r w:rsidR="008D4A68">
        <w:rPr>
          <w:b w:val="0"/>
          <w:bCs w:val="0"/>
        </w:rPr>
        <w:t xml:space="preserve">Node colour represents fitness (see </w:t>
      </w:r>
      <w:proofErr w:type="spellStart"/>
      <w:r w:rsidR="008D4A68">
        <w:rPr>
          <w:b w:val="0"/>
          <w:bCs w:val="0"/>
        </w:rPr>
        <w:t>colourbar</w:t>
      </w:r>
      <w:proofErr w:type="spellEnd"/>
      <w:r w:rsidR="008D4A68">
        <w:rPr>
          <w:b w:val="0"/>
          <w:bCs w:val="0"/>
        </w:rPr>
        <w:t>), from pale brown for the fittest genotype (</w:t>
      </w:r>
      <w:r w:rsidR="008D4A68">
        <w:rPr>
          <w:b w:val="0"/>
          <w:bCs w:val="0"/>
          <w:i/>
          <w:iCs/>
        </w:rPr>
        <w:t>1+sH</w:t>
      </w:r>
      <w:r w:rsidR="008D4A68" w:rsidRPr="008D4A68">
        <w:rPr>
          <w:b w:val="0"/>
          <w:bCs w:val="0"/>
        </w:rPr>
        <w:t>, where</w:t>
      </w:r>
      <w:r w:rsidR="008D4A68">
        <w:rPr>
          <w:b w:val="0"/>
          <w:bCs w:val="0"/>
        </w:rPr>
        <w:t xml:space="preserve"> </w:t>
      </w:r>
      <w:r w:rsidR="008D4A68">
        <w:rPr>
          <w:b w:val="0"/>
          <w:bCs w:val="0"/>
          <w:i/>
          <w:iCs/>
        </w:rPr>
        <w:t>s</w:t>
      </w:r>
      <w:r w:rsidR="008D4A68">
        <w:rPr>
          <w:b w:val="0"/>
          <w:bCs w:val="0"/>
        </w:rPr>
        <w:t xml:space="preserve">=0.05 is the selection coefficient and </w:t>
      </w:r>
      <w:r w:rsidR="008D4A68">
        <w:rPr>
          <w:b w:val="0"/>
          <w:bCs w:val="0"/>
          <w:i/>
          <w:iCs/>
        </w:rPr>
        <w:t>H</w:t>
      </w:r>
      <w:r w:rsidR="008D4A68">
        <w:rPr>
          <w:b w:val="0"/>
          <w:bCs w:val="0"/>
        </w:rPr>
        <w:t xml:space="preserve">=2 is the double mutant advantage) to dark brown for genotypes </w:t>
      </w:r>
      <w:proofErr w:type="spellStart"/>
      <w:r w:rsidR="008D4A68">
        <w:rPr>
          <w:b w:val="0"/>
          <w:bCs w:val="0"/>
        </w:rPr>
        <w:t>ith</w:t>
      </w:r>
      <w:proofErr w:type="spellEnd"/>
      <w:r w:rsidR="008D4A68">
        <w:rPr>
          <w:b w:val="0"/>
          <w:bCs w:val="0"/>
        </w:rPr>
        <w:t xml:space="preserve"> deleterious alleles (</w:t>
      </w:r>
      <w:r w:rsidR="008D4A68">
        <w:rPr>
          <w:b w:val="0"/>
          <w:bCs w:val="0"/>
          <w:i/>
          <w:iCs/>
        </w:rPr>
        <w:t>(1-s)</w:t>
      </w:r>
      <w:r w:rsidR="008D4A68">
        <w:rPr>
          <w:b w:val="0"/>
          <w:bCs w:val="0"/>
          <w:i/>
          <w:iCs/>
          <w:vertAlign w:val="superscript"/>
        </w:rPr>
        <w:t>m</w:t>
      </w:r>
      <w:r w:rsidR="008D4A68">
        <w:rPr>
          <w:b w:val="0"/>
          <w:bCs w:val="0"/>
        </w:rPr>
        <w:t xml:space="preserve">, where </w:t>
      </w:r>
      <w:r w:rsidR="008D4A68">
        <w:rPr>
          <w:b w:val="0"/>
          <w:bCs w:val="0"/>
          <w:i/>
          <w:iCs/>
        </w:rPr>
        <w:t>m</w:t>
      </w:r>
      <w:r w:rsidR="008D4A68">
        <w:rPr>
          <w:b w:val="0"/>
          <w:bCs w:val="0"/>
        </w:rPr>
        <w:t xml:space="preserve"> is the number of deleterious alleles). </w:t>
      </w:r>
      <w:r w:rsidR="008D4A68">
        <w:t>(a)</w:t>
      </w:r>
      <w:r w:rsidR="00E254C5">
        <w:rPr>
          <w:b w:val="0"/>
          <w:bCs w:val="0"/>
        </w:rPr>
        <w:t xml:space="preserve"> I</w:t>
      </w:r>
      <w:r w:rsidR="00097607">
        <w:rPr>
          <w:b w:val="0"/>
          <w:bCs w:val="0"/>
        </w:rPr>
        <w:t>n the analytic</w:t>
      </w:r>
      <w:r w:rsidR="008D4A68">
        <w:rPr>
          <w:b w:val="0"/>
          <w:bCs w:val="0"/>
        </w:rPr>
        <w:t xml:space="preserve"> model genotypes with deleterious alleles are considered "evolutionary dead-ends" (</w:t>
      </w:r>
      <w:r w:rsidR="008D4A68">
        <w:rPr>
          <w:b w:val="0"/>
          <w:bCs w:val="0"/>
          <w:i/>
          <w:iCs/>
        </w:rPr>
        <w:t>RIP</w:t>
      </w:r>
      <w:r w:rsidR="008D4A68">
        <w:rPr>
          <w:b w:val="0"/>
          <w:bCs w:val="0"/>
        </w:rPr>
        <w:t xml:space="preserve">) and do not contribute to adaptation. </w:t>
      </w:r>
      <w:r w:rsidR="008D4A68">
        <w:t>(b)</w:t>
      </w:r>
      <w:r w:rsidR="008D4A68">
        <w:rPr>
          <w:i/>
          <w:iCs/>
        </w:rPr>
        <w:t xml:space="preserve"> </w:t>
      </w:r>
      <w:r w:rsidR="00E254C5">
        <w:rPr>
          <w:b w:val="0"/>
          <w:bCs w:val="0"/>
        </w:rPr>
        <w:t>I</w:t>
      </w:r>
      <w:r w:rsidR="008D4A68">
        <w:rPr>
          <w:b w:val="0"/>
          <w:bCs w:val="0"/>
        </w:rPr>
        <w:t>n the stochastic model individuals can accumulate up to 25 deleterious mutations (the figure only shows as much as three). Multiple mutations can occur concurrently but are not shown for simplicity of the illustration.</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16298E">
      <w:pPr>
        <w:ind w:firstLine="0"/>
        <w:rPr>
          <w:lang w:val="en-US"/>
        </w:rPr>
      </w:pPr>
      <w:r>
        <w:rPr>
          <w:lang w:val="en-US"/>
        </w:rPr>
        <w:t xml:space="preserve">To </w:t>
      </w:r>
      <w:r w:rsidR="00247649">
        <w:rPr>
          <w:lang w:val="en-US"/>
        </w:rPr>
        <w:t>validate</w:t>
      </w:r>
      <w:r>
        <w:rPr>
          <w:lang w:val="en-US"/>
        </w:rPr>
        <w:t xml:space="preserve"> </w:t>
      </w:r>
      <w:r w:rsidR="0016298E">
        <w:rPr>
          <w:lang w:val="en-US"/>
        </w:rPr>
        <w:t>the assumptions of the</w:t>
      </w:r>
      <w:r>
        <w:rPr>
          <w:lang w:val="en-US"/>
        </w:rPr>
        <w:t xml:space="preserve"> </w:t>
      </w:r>
      <w:r w:rsidR="00247649">
        <w:rPr>
          <w:lang w:val="en-US"/>
        </w:rPr>
        <w:t xml:space="preserve">analytic </w:t>
      </w:r>
      <w:r w:rsidR="0016298E">
        <w:rPr>
          <w:lang w:val="en-US"/>
        </w:rPr>
        <w:t>model</w:t>
      </w:r>
      <w:r>
        <w:rPr>
          <w:lang w:val="en-US"/>
        </w:rPr>
        <w:t xml:space="preserve">,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w:t>
      </w:r>
      <w:r w:rsidR="0016298E">
        <w:rPr>
          <w:lang w:val="en-US"/>
        </w:rPr>
        <w:t xml:space="preserve">ifferences between </w:t>
      </w:r>
      <w:r w:rsidR="003D35E9">
        <w:rPr>
          <w:lang w:val="en-US"/>
        </w:rPr>
        <w:t>models</w:t>
      </w:r>
      <w:r w:rsidR="002E1D1A">
        <w:rPr>
          <w:lang w:val="en-US"/>
        </w:rPr>
        <w:t xml:space="preserve"> are</w:t>
      </w:r>
      <w:r w:rsidR="0016298E">
        <w:rPr>
          <w:lang w:val="en-US"/>
        </w:rPr>
        <w:t xml:space="preserve"> summarized here (also see </w:t>
      </w:r>
      <w:r w:rsidR="0016298E">
        <w:rPr>
          <w:lang w:val="en-US"/>
        </w:rPr>
        <w:fldChar w:fldCharType="begin"/>
      </w:r>
      <w:r w:rsidR="0016298E">
        <w:rPr>
          <w:lang w:val="en-US"/>
        </w:rPr>
        <w:instrText xml:space="preserve"> REF _Ref354316371 \h </w:instrText>
      </w:r>
      <w:r w:rsidR="0016298E">
        <w:rPr>
          <w:lang w:val="en-US"/>
        </w:rPr>
      </w:r>
      <w:r w:rsidR="0016298E">
        <w:rPr>
          <w:lang w:val="en-US"/>
        </w:rPr>
        <w:fldChar w:fldCharType="separate"/>
      </w:r>
      <w:r w:rsidR="0016298E" w:rsidRPr="00317C1F">
        <w:t xml:space="preserve">Figure </w:t>
      </w:r>
      <w:r w:rsidR="0016298E">
        <w:rPr>
          <w:noProof/>
        </w:rPr>
        <w:t>1</w:t>
      </w:r>
      <w:r w:rsidR="0016298E">
        <w:rPr>
          <w:lang w:val="en-US"/>
        </w:rPr>
        <w:fldChar w:fldCharType="end"/>
      </w:r>
      <w:r w:rsidR="0016298E">
        <w:rPr>
          <w:lang w:val="en-US"/>
        </w:rPr>
        <w:t>b)</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w:t>
      </w:r>
      <w:r w:rsidR="00374508">
        <w:rPr>
          <w:lang w:val="en-US"/>
        </w:rPr>
        <w:lastRenderedPageBreak/>
        <w:t xml:space="preserve">allowed to accumulate up to </w:t>
      </w:r>
      <w:r w:rsidR="00374508" w:rsidRPr="00247649">
        <w:rPr>
          <w:lang w:val="en-US"/>
        </w:rPr>
        <w:t>25</w:t>
      </w:r>
      <w:r w:rsidR="00374508">
        <w:rPr>
          <w:lang w:val="en-US"/>
        </w:rPr>
        <w:t xml:space="preserve"> deleterious mutations.</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FE41B4">
        <w:rPr>
          <w:lang w:val="en-US"/>
        </w:rPr>
        <w:t xml:space="preserve"> and are allowed to evolve to a</w:t>
      </w:r>
      <w:r w:rsidR="00374508">
        <w:rPr>
          <w:lang w:val="en-US"/>
        </w:rPr>
        <w:t xml:space="preserve"> MSB</w:t>
      </w:r>
      <w:r w:rsidR="00FE41B4">
        <w:rPr>
          <w:lang w:val="en-US"/>
        </w:rPr>
        <w:t xml:space="preserve"> before </w:t>
      </w:r>
      <w:r w:rsidR="0045619C">
        <w:rPr>
          <w:lang w:val="en-US"/>
        </w:rPr>
        <w:t xml:space="preserve">the environment is changed so that </w:t>
      </w:r>
      <w:r w:rsidR="0045619C" w:rsidRPr="0045619C">
        <w:rPr>
          <w:i/>
          <w:iCs/>
          <w:lang w:val="en-US"/>
        </w:rPr>
        <w:t>AB</w:t>
      </w:r>
      <w:r w:rsidR="0045619C">
        <w:rPr>
          <w:lang w:val="en-US"/>
        </w:rPr>
        <w:t xml:space="preserve"> is advantageous</w:t>
      </w:r>
    </w:p>
    <w:p w:rsidR="00F70828" w:rsidRDefault="00F70828" w:rsidP="00F70828">
      <w:pPr>
        <w:pStyle w:val="Heading1"/>
        <w:rPr>
          <w:lang w:val="en-US"/>
        </w:rPr>
      </w:pPr>
      <w:bookmarkStart w:id="10" w:name="_Ref358733625"/>
      <w:r>
        <w:rPr>
          <w:lang w:val="en-US"/>
        </w:rPr>
        <w:t>Results</w:t>
      </w:r>
      <w:bookmarkEnd w:id="10"/>
    </w:p>
    <w:p w:rsidR="005D3103" w:rsidRDefault="005E04F6" w:rsidP="007D607A">
      <w:pPr>
        <w:pStyle w:val="Firstparagraph"/>
        <w:rPr>
          <w:lang w:val="en-US"/>
        </w:rPr>
      </w:pPr>
      <w:r>
        <w:rPr>
          <w:lang w:val="en-US"/>
        </w:rPr>
        <w:t xml:space="preserve">The adaptation process </w:t>
      </w:r>
      <w:r w:rsidR="00EB1272">
        <w:rPr>
          <w:lang w:val="en-US"/>
        </w:rPr>
        <w:t>is</w:t>
      </w:r>
      <w:r>
        <w:rPr>
          <w:lang w:val="en-US"/>
        </w:rPr>
        <w:t xml:space="preserve"> divided to two distinct processes: the appearance of </w:t>
      </w:r>
      <w:r w:rsidR="00EB1272">
        <w:rPr>
          <w:lang w:val="en-US"/>
        </w:rPr>
        <w:t>the</w:t>
      </w:r>
      <w:r>
        <w:rPr>
          <w:lang w:val="en-US"/>
        </w:rPr>
        <w:t xml:space="preserve"> double mutant </w:t>
      </w:r>
      <w:r>
        <w:rPr>
          <w:i/>
          <w:iCs/>
          <w:lang w:val="en-US"/>
        </w:rPr>
        <w:t>AB</w:t>
      </w:r>
      <w:r w:rsidR="00135E43">
        <w:rPr>
          <w:lang w:val="en-US"/>
        </w:rPr>
        <w:t xml:space="preserve"> </w:t>
      </w:r>
      <w:r>
        <w:rPr>
          <w:lang w:val="en-US"/>
        </w:rPr>
        <w:t xml:space="preserve">and </w:t>
      </w:r>
      <w:r w:rsidR="00EB1272">
        <w:rPr>
          <w:lang w:val="en-US"/>
        </w:rPr>
        <w:t xml:space="preserve">its subsequent </w:t>
      </w:r>
      <w:r>
        <w:rPr>
          <w:lang w:val="en-US"/>
        </w:rPr>
        <w:t xml:space="preserve">fixation. </w:t>
      </w:r>
      <w:r w:rsidR="00835925">
        <w:rPr>
          <w:lang w:val="en-US"/>
        </w:rPr>
        <w:t>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7D607A">
      <w:pPr>
        <w:pStyle w:val="Firstparagraph"/>
        <w:rPr>
          <w:lang w:val="en-US"/>
        </w:rPr>
      </w:pPr>
      <w:r>
        <w:rPr>
          <w:lang w:val="en-US"/>
        </w:rPr>
        <w:t xml:space="preserve">The </w:t>
      </w:r>
      <w:r w:rsidR="005D3103">
        <w:rPr>
          <w:lang w:val="en-US"/>
        </w:rPr>
        <w:t>complete</w:t>
      </w:r>
      <w:r>
        <w:rPr>
          <w:lang w:val="en-US"/>
        </w:rPr>
        <w:t xml:space="preserve"> </w:t>
      </w:r>
      <w:proofErr w:type="gramStart"/>
      <w:r w:rsidR="007D607A">
        <w:rPr>
          <w:lang w:val="en-US"/>
        </w:rPr>
        <w:t xml:space="preserve">development </w:t>
      </w:r>
      <w:r>
        <w:rPr>
          <w:lang w:val="en-US"/>
        </w:rPr>
        <w:t xml:space="preserve">of </w:t>
      </w:r>
      <w:r w:rsidR="005D3103">
        <w:rPr>
          <w:lang w:val="en-US"/>
        </w:rPr>
        <w:t xml:space="preserve">the </w:t>
      </w:r>
      <w:r w:rsidR="007D607A">
        <w:rPr>
          <w:lang w:val="en-US"/>
        </w:rPr>
        <w:t xml:space="preserve">analytic </w:t>
      </w:r>
      <w:r>
        <w:rPr>
          <w:lang w:val="en-US"/>
        </w:rPr>
        <w:t>expressions are</w:t>
      </w:r>
      <w:proofErr w:type="gramEnd"/>
      <w:r>
        <w:rPr>
          <w:lang w:val="en-US"/>
        </w:rPr>
        <w:t xml:space="preserv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B42F70">
      <w:pPr>
        <w:pStyle w:val="Firstparagraph"/>
        <w:rPr>
          <w:lang w:val="en-US"/>
        </w:rPr>
      </w:pPr>
      <w:bookmarkStart w:id="11" w:name="_Ref354151750"/>
      <w:r>
        <w:rPr>
          <w:lang w:val="en-US"/>
        </w:rPr>
        <w:t xml:space="preserve">In a population at a MSB without double mutants </w:t>
      </w:r>
      <w:r w:rsidRPr="00421489">
        <w:rPr>
          <w:i/>
          <w:iCs/>
          <w:lang w:val="en-US"/>
        </w:rPr>
        <w:t>AB</w:t>
      </w:r>
      <w:r>
        <w:rPr>
          <w:lang w:val="en-US"/>
        </w:rPr>
        <w:t>,</w:t>
      </w:r>
      <w:r w:rsidR="002E1DC7">
        <w:rPr>
          <w:lang w:val="en-US"/>
        </w:rPr>
        <w:t xml:space="preserve"> </w:t>
      </w:r>
      <w:r w:rsidR="002E1DC7">
        <w:rPr>
          <w:lang w:val="en-US"/>
        </w:rPr>
        <w:t>neglecting individuals with deleterious mutations</w:t>
      </w:r>
      <w:r w:rsidR="002E1DC7">
        <w:rPr>
          <w:lang w:val="en-US"/>
        </w:rPr>
        <w:t>,</w:t>
      </w:r>
      <w:r>
        <w:rPr>
          <w:lang w:val="en-US"/>
        </w:rPr>
        <w:t xml:space="preserve"> t</w:t>
      </w:r>
      <w:r w:rsidRPr="00421489">
        <w:rPr>
          <w:lang w:val="en-US"/>
        </w:rPr>
        <w:t>he</w:t>
      </w:r>
      <w:r>
        <w:rPr>
          <w:lang w:val="en-US"/>
        </w:rPr>
        <w:t xml:space="preserve"> probability </w:t>
      </w:r>
      <w:r>
        <w:rPr>
          <w:i/>
          <w:iCs/>
          <w:lang w:val="en-US"/>
        </w:rPr>
        <w:t>q</w:t>
      </w:r>
      <w:r>
        <w:rPr>
          <w:lang w:val="en-US"/>
        </w:rPr>
        <w:t xml:space="preserve"> that a ra</w:t>
      </w:r>
      <w:r w:rsidR="002E1DC7">
        <w:rPr>
          <w:lang w:val="en-US"/>
        </w:rPr>
        <w:t>ndom newborn is a double mutant</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B42F70" w:rsidRDefault="00B42F70" w:rsidP="00421489">
      <w:pPr>
        <w:ind w:firstLine="0"/>
        <w:rPr>
          <w:lang w:val="en-US"/>
        </w:rPr>
      </w:pPr>
      <w:r>
        <w:rPr>
          <w:lang w:val="en-US"/>
        </w:rPr>
        <w:t>M</w:t>
      </w:r>
      <w:r>
        <w:rPr>
          <w:lang w:val="en-US"/>
        </w:rPr>
        <w:t xml:space="preserve">odel parameters are summarized in </w:t>
      </w: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w:t>
      </w:r>
    </w:p>
    <w:p w:rsidR="00421489" w:rsidRDefault="00B42F70" w:rsidP="00B42F70">
      <w:pPr>
        <w:ind w:firstLine="0"/>
        <w:rPr>
          <w:lang w:val="en-US"/>
        </w:rPr>
      </w:pPr>
      <w:r>
        <w:rPr>
          <w:lang w:val="en-US"/>
        </w:rPr>
        <w:t>I</w:t>
      </w:r>
      <w:r w:rsidR="00421489">
        <w:rPr>
          <w:lang w:val="en-US"/>
        </w:rPr>
        <w:t xml:space="preserve">f mutation is stress-induced, then the mutation rate of single mutants is increased </w:t>
      </w:r>
      <w:r w:rsidR="00421489" w:rsidRPr="006E7AC6">
        <w:rPr>
          <w:rFonts w:ascii="Times New Roman" w:hAnsi="Times New Roman"/>
          <w:i/>
          <w:iCs/>
          <w:lang w:val="en-US"/>
        </w:rPr>
        <w:t>τ</w:t>
      </w:r>
      <w:r w:rsidR="00421489">
        <w:rPr>
          <w:lang w:val="en-US"/>
        </w:rPr>
        <w:t xml:space="preserve">-fold and the appearance probability </w:t>
      </w:r>
      <w:r>
        <w:rPr>
          <w:lang w:val="en-US"/>
        </w:rPr>
        <w:t>changes to</w:t>
      </w:r>
      <w:r w:rsidR="00421489">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B42F7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m:t>
        </m:r>
        <m:r>
          <w:rPr>
            <w:rFonts w:ascii="Cambria Math" w:hAnsi="Cambria Math"/>
            <w:lang w:val="en-US"/>
          </w:rPr>
          <m:t>U</m:t>
        </m:r>
        <m:r>
          <w:rPr>
            <w:rFonts w:ascii="Cambria Math" w:hAnsi="Cambria Math"/>
            <w:lang w:val="en-US"/>
          </w:rPr>
          <m:t>&lt;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5C58C9">
      <w:pPr>
        <w:pStyle w:val="Firstparagraph"/>
        <w:rPr>
          <w:lang w:val="en-US"/>
        </w:rPr>
      </w:pPr>
      <w:r>
        <w:rPr>
          <w:lang w:val="en-US"/>
        </w:rPr>
        <w:t>Assuming that the advantage of the double mutant is considerable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has two poss</w:t>
      </w:r>
      <w:r w:rsidR="005C58C9">
        <w:rPr>
          <w:lang w:val="en-US"/>
        </w:rPr>
        <w:t>ible fates after its appearance -</w:t>
      </w:r>
      <w:r>
        <w:rPr>
          <w:lang w:val="en-US"/>
        </w:rPr>
        <w:t xml:space="preserv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t>
      </w:r>
      <w:proofErr w:type="gramStart"/>
      <w:r>
        <w:rPr>
          <w:lang w:val="en-US"/>
        </w:rPr>
        <w:t>we</w:t>
      </w:r>
      <w:proofErr w:type="gramEnd"/>
      <w:r>
        <w:rPr>
          <w:lang w:val="en-US"/>
        </w:rPr>
        <w:t xml:space="preserve"> find</w:t>
      </w:r>
      <w:r w:rsidR="005C58C9">
        <w:rPr>
          <w:lang w:val="en-US"/>
        </w:rPr>
        <w:t xml:space="preserve"> that</w:t>
      </w:r>
      <w:r>
        <w:rPr>
          <w:lang w:val="en-US"/>
        </w:rPr>
        <w:t>:</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5C58C9">
      <w:pPr>
        <w:ind w:firstLine="0"/>
        <w:rPr>
          <w:lang w:val="en-US"/>
        </w:rPr>
      </w:pPr>
      <w:r w:rsidRPr="005C58C9">
        <w:rPr>
          <w:highlight w:val="yellow"/>
          <w:lang w:val="en-US"/>
        </w:rPr>
        <w:t xml:space="preserve">Because </w:t>
      </w:r>
      <w:r w:rsidR="00082550" w:rsidRPr="005C58C9">
        <w:rPr>
          <w:highlight w:val="yellow"/>
          <w:lang w:val="en-US"/>
        </w:rPr>
        <w:t xml:space="preserve">SIM </w:t>
      </w:r>
      <w:r w:rsidR="005C58C9" w:rsidRPr="005C58C9">
        <w:rPr>
          <w:highlight w:val="yellow"/>
          <w:lang w:val="en-US"/>
        </w:rPr>
        <w:t>has</w:t>
      </w:r>
      <w:r w:rsidRPr="005C58C9">
        <w:rPr>
          <w:highlight w:val="yellow"/>
          <w:lang w:val="en-US"/>
        </w:rPr>
        <w:t xml:space="preserve"> an effect on the population mean fitness</w:t>
      </w:r>
      <w:r>
        <w:rPr>
          <w:lang w:val="en-US"/>
        </w:rPr>
        <w:t xml:space="preserve">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5C58C9">
      <w:pPr>
        <w:rPr>
          <w:lang w:val="en-US"/>
        </w:rPr>
      </w:pPr>
      <w:r>
        <w:rPr>
          <w:lang w:val="en-US"/>
        </w:rPr>
        <w:t xml:space="preserve">Comparing the </w:t>
      </w:r>
      <w:proofErr w:type="spellStart"/>
      <w:r>
        <w:rPr>
          <w:lang w:val="en-US"/>
        </w:rPr>
        <w:t>righ</w:t>
      </w:r>
      <w:proofErr w:type="spellEnd"/>
      <w:r w:rsidR="005C58C9">
        <w:rPr>
          <w:lang w:val="en-US"/>
        </w:rPr>
        <w:t>-</w:t>
      </w:r>
      <w:r>
        <w:rPr>
          <w:lang w:val="en-US"/>
        </w:rPr>
        <w:t>hand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w:t>
      </w:r>
      <w:proofErr w:type="gramStart"/>
      <w:r>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5C58C9">
        <w:rPr>
          <w:lang w:val="en-US"/>
        </w:rPr>
        <w:t>. T</w:t>
      </w:r>
      <w:r w:rsidR="00082550">
        <w:rPr>
          <w:lang w:val="en-US"/>
        </w:rPr>
        <w:t>hat</w:t>
      </w:r>
      <w:r w:rsidR="005C58C9">
        <w:rPr>
          <w:lang w:val="en-US"/>
        </w:rPr>
        <w:t xml:space="preserve"> is,</w:t>
      </w:r>
      <w:r>
        <w:rPr>
          <w:lang w:val="en-US"/>
        </w:rPr>
        <w:t xml:space="preserve"> </w:t>
      </w:r>
      <w:r w:rsidR="00082550">
        <w:rPr>
          <w:lang w:val="en-US"/>
        </w:rPr>
        <w:t xml:space="preserve">SIM </w:t>
      </w:r>
      <w:r>
        <w:rPr>
          <w:lang w:val="en-US"/>
        </w:rPr>
        <w:t>increases the fixation probability of the double mutant</w:t>
      </w:r>
      <w:r w:rsidR="005C58C9">
        <w:rPr>
          <w:lang w:val="en-US"/>
        </w:rPr>
        <w:t xml:space="preserve"> </w:t>
      </w:r>
      <w:r>
        <w:rPr>
          <w:lang w:val="en-US"/>
        </w:rPr>
        <w:t xml:space="preserve">because maladapted individuals accumulate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w:t>
      </w:r>
      <w:r w:rsidR="005C58C9">
        <w:rPr>
          <w:lang w:val="en-US"/>
        </w:rPr>
        <w:t xml:space="preserve">has </w:t>
      </w:r>
      <w:r>
        <w:rPr>
          <w:lang w:val="en-US"/>
        </w:rPr>
        <w:t xml:space="preserve">only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FE41B4">
      <w:pPr>
        <w:pStyle w:val="Heading2"/>
        <w:rPr>
          <w:lang w:val="en-US"/>
        </w:rPr>
      </w:pPr>
      <w:r>
        <w:rPr>
          <w:lang w:val="en-US"/>
        </w:rPr>
        <w:t xml:space="preserve">Adaptation </w:t>
      </w:r>
      <w:r w:rsidR="00FE41B4">
        <w:rPr>
          <w:lang w:val="en-US"/>
        </w:rPr>
        <w:t>time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DD35C9" w:rsidP="00DD35C9">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SIM</m:t>
                  </m:r>
                </m:sub>
              </m:sSub>
            </m:e>
          </m:d>
          <m:r>
            <w:rPr>
              <w:rFonts w:ascii="Cambria Math" w:hAnsi="Cambria Math"/>
              <w:lang w:val="en-US"/>
            </w:rPr>
            <m:t>≈</m:t>
          </m:r>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DD35C9">
      <w:pPr>
        <w:pStyle w:val="Firstparagraph"/>
        <w:rPr>
          <w:lang w:val="en-US"/>
        </w:rPr>
      </w:pPr>
      <w:r>
        <w:rPr>
          <w:lang w:val="en-US"/>
        </w:rPr>
        <w:t xml:space="preserve">That is, the mutation rate of </w:t>
      </w:r>
      <w:r w:rsidR="00DD35C9">
        <w:rPr>
          <w:lang w:val="en-US"/>
        </w:rPr>
        <w:t>stressed</w:t>
      </w:r>
      <w:r>
        <w:rPr>
          <w:lang w:val="en-US"/>
        </w:rPr>
        <w:t xml:space="preserve"> individuals must be larger than that of 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sidR="00DD35C9">
        <w:rPr>
          <w:rFonts w:ascii="Times New Roman" w:hAnsi="Times New Roman"/>
          <w:lang w:val="en-US"/>
        </w:rPr>
        <w:t>:</w:t>
      </w:r>
      <w:r>
        <w:rPr>
          <w:rFonts w:ascii="Times New Roman" w:hAnsi="Times New Roman"/>
          <w:i/>
          <w:iCs/>
          <w:lang w:val="en-US"/>
        </w:rPr>
        <w:t xml:space="preserve">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DD35C9">
      <w:pPr>
        <w:pStyle w:val="Firstparagraph"/>
        <w:rPr>
          <w:lang w:val="en-US"/>
        </w:rPr>
      </w:pPr>
      <w:r>
        <w:rPr>
          <w:lang w:val="en-US"/>
        </w:rPr>
        <w:t>F</w:t>
      </w:r>
      <w:r w:rsidR="00FE1408">
        <w:rPr>
          <w:lang w:val="en-US"/>
        </w:rPr>
        <w:t>igure 2</w:t>
      </w:r>
      <w:r>
        <w:rPr>
          <w:lang w:val="en-US"/>
        </w:rPr>
        <w:t xml:space="preserve"> shows the effect o</w:t>
      </w:r>
      <w:r w:rsidR="00DD35C9">
        <w:rPr>
          <w:lang w:val="en-US"/>
        </w:rPr>
        <w:t>f</w:t>
      </w:r>
      <w:r>
        <w:rPr>
          <w:lang w:val="en-US"/>
        </w:rPr>
        <w:t xml:space="preserve">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Default="00D42AA6" w:rsidP="00DD35C9">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the results </w:t>
      </w:r>
      <w:r w:rsidR="00DD35C9">
        <w:rPr>
          <w:lang w:val="en-US"/>
        </w:rPr>
        <w:t xml:space="preserve">show </w:t>
      </w:r>
      <w:r>
        <w:rPr>
          <w:lang w:val="en-US"/>
        </w:rPr>
        <w:t xml:space="preserve">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th</w:t>
      </w:r>
      <w:r w:rsidR="00DD35C9">
        <w:rPr>
          <w:lang w:val="en-US"/>
        </w:rPr>
        <w:t>e fold increase of</w:t>
      </w:r>
      <w:r w:rsidR="00E11936">
        <w:rPr>
          <w:lang w:val="en-US"/>
        </w:rPr>
        <w:t xml:space="preserve"> mutation rate in stressed individuals</w:t>
      </w:r>
      <w:r>
        <w:rPr>
          <w:lang w:val="en-US"/>
        </w:rPr>
        <w:t>.</w:t>
      </w:r>
    </w:p>
    <w:p w:rsidR="00277207" w:rsidRDefault="00277207">
      <w:pPr>
        <w:spacing w:line="240" w:lineRule="auto"/>
        <w:ind w:firstLine="0"/>
        <w:jc w:val="left"/>
        <w:rPr>
          <w:lang w:val="en-US"/>
        </w:rPr>
      </w:pPr>
      <w:r>
        <w:rPr>
          <w:lang w:val="en-US"/>
        </w:rPr>
        <w:br w:type="page"/>
      </w:r>
    </w:p>
    <w:p w:rsidR="00FE1408" w:rsidRDefault="00277207" w:rsidP="00D42AA6">
      <w:pPr>
        <w:keepNext/>
        <w:jc w:val="center"/>
      </w:pPr>
      <w:r>
        <w:rPr>
          <w:noProof/>
          <w:lang w:val="en-US" w:bidi="he-IL"/>
        </w:rPr>
        <w:lastRenderedPageBreak/>
        <w:drawing>
          <wp:inline distT="0" distB="0" distL="0" distR="0" wp14:anchorId="74118356" wp14:editId="5EE86982">
            <wp:extent cx="3935730" cy="7871460"/>
            <wp:effectExtent l="0" t="0" r="7620" b="0"/>
            <wp:docPr id="3" name="Picture 3"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5730" cy="7871460"/>
                    </a:xfrm>
                    <a:prstGeom prst="rect">
                      <a:avLst/>
                    </a:prstGeom>
                    <a:noFill/>
                    <a:ln>
                      <a:noFill/>
                    </a:ln>
                  </pic:spPr>
                </pic:pic>
              </a:graphicData>
            </a:graphic>
          </wp:inline>
        </w:drawing>
      </w:r>
    </w:p>
    <w:p w:rsidR="003277CF" w:rsidRPr="003277CF" w:rsidRDefault="00FE1408" w:rsidP="00277207">
      <w:pPr>
        <w:pStyle w:val="Caption"/>
        <w:jc w:val="center"/>
        <w:rPr>
          <w:highlight w:val="lightGray"/>
          <w:lang w:val="en-US"/>
        </w:rPr>
      </w:pPr>
      <w:bookmarkStart w:id="12" w:name="_GoBack"/>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sidR="00277207">
        <w:rPr>
          <w:b w:val="0"/>
          <w:bCs w:val="0"/>
          <w:lang w:val="en-US"/>
        </w:rPr>
        <w:t xml:space="preserve"> The x-axis is the fold change in mutation rate in stressed individuals.</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compared to without</w:t>
      </w:r>
      <w:r w:rsidR="00277207">
        <w:rPr>
          <w:b w:val="0"/>
          <w:bCs w:val="0"/>
          <w:lang w:val="en-US"/>
        </w:rPr>
        <w:t xml:space="preserve"> (</w:t>
      </w:r>
      <w:r w:rsidR="00277207">
        <w:rPr>
          <w:rFonts w:ascii="Times New Roman" w:hAnsi="Times New Roman"/>
          <w:b w:val="0"/>
          <w:bCs w:val="0"/>
          <w:i/>
          <w:iCs/>
          <w:lang w:val="en-US"/>
        </w:rPr>
        <w:t>τ</w:t>
      </w:r>
      <w:r w:rsidR="00277207">
        <w:rPr>
          <w:b w:val="0"/>
          <w:bCs w:val="0"/>
          <w:i/>
          <w:iCs/>
          <w:lang w:val="en-US"/>
        </w:rPr>
        <w:t>=1</w:t>
      </w:r>
      <w:r w:rsidR="00277207" w:rsidRPr="00277207">
        <w:rPr>
          <w:b w:val="0"/>
          <w:bCs w:val="0"/>
          <w:lang w:val="en-US"/>
        </w:rPr>
        <w:t>)</w:t>
      </w:r>
      <w:r w:rsidR="00A80402">
        <w:rPr>
          <w:b w:val="0"/>
          <w:bCs w:val="0"/>
          <w:lang w:val="en-US"/>
        </w:rPr>
        <w:t xml:space="preserve">.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crease in fix</w:t>
      </w:r>
      <w:r w:rsidR="00306DED">
        <w:rPr>
          <w:b w:val="0"/>
          <w:bCs w:val="0"/>
          <w:lang w:val="en-US"/>
        </w:rPr>
        <w:t>ation probability</w:t>
      </w:r>
      <w:r w:rsidR="00A80402">
        <w:rPr>
          <w:b w:val="0"/>
          <w:bCs w:val="0"/>
          <w:lang w:val="en-US"/>
        </w:rPr>
        <w:t xml:space="preserve"> is to</w:t>
      </w:r>
      <w:r w:rsidR="00306DED">
        <w:rPr>
          <w:b w:val="0"/>
          <w:bCs w:val="0"/>
          <w:lang w:val="en-US"/>
        </w:rPr>
        <w:t>o</w:t>
      </w:r>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w:t>
      </w:r>
      <w:r w:rsidR="00277207">
        <w:rPr>
          <w:b w:val="0"/>
          <w:bCs w:val="0"/>
          <w:lang w:val="en-US"/>
        </w:rPr>
        <w:t xml:space="preserve"> S</w:t>
      </w:r>
      <w:r>
        <w:rPr>
          <w:b w:val="0"/>
          <w:bCs w:val="0"/>
          <w:lang w:val="en-US"/>
        </w:rPr>
        <w:t xml:space="preserve">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bookmarkEnd w:id="12"/>
    <w:p w:rsidR="003277CF" w:rsidRDefault="003277CF" w:rsidP="00AD20B2">
      <w:pPr>
        <w:pStyle w:val="Heading1"/>
        <w:rPr>
          <w:lang w:val="en-US"/>
        </w:rPr>
      </w:pPr>
      <w:r w:rsidRPr="003277CF">
        <w:rPr>
          <w:lang w:val="en-US"/>
        </w:rPr>
        <w:t>Discussion</w:t>
      </w:r>
    </w:p>
    <w:p w:rsidR="00F650EA" w:rsidRDefault="00127E33" w:rsidP="00E11936">
      <w:pPr>
        <w:pStyle w:val="Firstparagraph"/>
        <w:rPr>
          <w:lang w:val="en-US"/>
        </w:rPr>
      </w:pPr>
      <w:r>
        <w:rPr>
          <w:lang w:val="en-US"/>
        </w:rPr>
        <w:t xml:space="preserve">We studied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D303A2">
        <w:rPr>
          <w:lang w:val="en-US"/>
        </w:rPr>
        <w:t xml:space="preserve">analysis, validated by </w:t>
      </w:r>
      <w:proofErr w:type="spellStart"/>
      <w:r w:rsidR="00D303A2">
        <w:rPr>
          <w:lang w:val="en-US"/>
        </w:rPr>
        <w:t>simulatios</w:t>
      </w:r>
      <w:proofErr w:type="spellEnd"/>
      <w:r>
        <w:rPr>
          <w:lang w:val="en-US"/>
        </w:rPr>
        <w:t>, show</w:t>
      </w:r>
      <w:r w:rsidR="00D303A2">
        <w:rPr>
          <w:lang w:val="en-US"/>
        </w:rPr>
        <w:t>s</w:t>
      </w:r>
      <w:r>
        <w:rPr>
          <w:lang w:val="en-US"/>
        </w:rPr>
        <w:t xml:space="preserve">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FB219C">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FB219C">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FE41B4">
        <w:rPr>
          <w:lang w:val="en-US"/>
        </w:rPr>
        <w:t xml:space="preserve">s </w:t>
      </w:r>
      <w:r w:rsidR="009F66C0">
        <w:rPr>
          <w:lang w:val="en-US"/>
        </w:rPr>
        <w:t>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FB219C">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FB219C">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FB219C">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proofErr w:type="gramStart"/>
      <w:r w:rsidR="00E11936">
        <w:rPr>
          <w:lang w:val="en-US"/>
        </w:rPr>
        <w:t xml:space="preserve">SIM </w:t>
      </w:r>
      <w:r w:rsidR="00E11936">
        <w:rPr>
          <w:lang w:val="en-US"/>
        </w:rPr>
        <w:t xml:space="preserve"> as</w:t>
      </w:r>
      <w:proofErr w:type="gramEnd"/>
      <w:r w:rsidR="00E11936">
        <w:rPr>
          <w:lang w:val="en-US"/>
        </w:rPr>
        <w:t xml:space="preserve"> </w:t>
      </w:r>
      <w:r>
        <w:rPr>
          <w:lang w:val="en-US"/>
        </w:rPr>
        <w:t>another mechanism that can help resolve this century old problem.</w:t>
      </w:r>
    </w:p>
    <w:p w:rsidR="003277CF" w:rsidRPr="00FE41B4" w:rsidRDefault="00CB0B5A" w:rsidP="003277CF">
      <w:pPr>
        <w:pStyle w:val="Heading1"/>
        <w:rPr>
          <w:lang w:val="en-US"/>
        </w:rPr>
      </w:pPr>
      <w:r w:rsidRPr="00FE41B4">
        <w:rPr>
          <w:lang w:val="en-US"/>
        </w:rPr>
        <w:t>Acknowledgments</w:t>
      </w:r>
    </w:p>
    <w:p w:rsidR="005B24C2" w:rsidRDefault="00431366" w:rsidP="005B24C2">
      <w:pPr>
        <w:spacing w:line="480" w:lineRule="auto"/>
        <w:ind w:firstLine="284"/>
      </w:pPr>
      <w:r w:rsidRPr="00FE41B4">
        <w:rPr>
          <w:lang w:val="en-US"/>
        </w:rPr>
        <w:t xml:space="preserve">The work </w:t>
      </w:r>
      <w:r w:rsidR="005B24C2" w:rsidRPr="00FE41B4">
        <w:t>was supported in part by the Israel Science Foundation 840/08 (L.H.) and by Marie Curie reintegration grant 2007-224866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16DA0" w:rsidP="00F16DA0">
      <w:pPr>
        <w:pStyle w:val="Firstparagraph"/>
        <w:rPr>
          <w:lang w:val="en-US"/>
        </w:rPr>
      </w:pPr>
      <w:r>
        <w:t>T</w:t>
      </w:r>
      <w:r w:rsidR="00FE41B4">
        <w:t xml:space="preserve">he simulated data </w:t>
      </w:r>
      <w:r w:rsidR="00431366">
        <w:t>and</w:t>
      </w:r>
      <w:r w:rsidR="00F73F5C">
        <w:t xml:space="preserve"> the </w:t>
      </w:r>
      <w:r>
        <w:t>Python</w:t>
      </w:r>
      <w:r w:rsidR="00F73F5C">
        <w:t xml:space="preserve"> code used to analyse </w:t>
      </w:r>
      <w:r w:rsidR="00FE41B4">
        <w:t xml:space="preserve">it were deposited on </w:t>
      </w:r>
      <w:proofErr w:type="spellStart"/>
      <w:r w:rsidR="00FE41B4" w:rsidRPr="00FE41B4">
        <w:rPr>
          <w:highlight w:val="yellow"/>
        </w:rPr>
        <w:t>FigShare</w:t>
      </w:r>
      <w:proofErr w:type="spellEnd"/>
      <w:r w:rsidR="00FE41B4" w:rsidRPr="00FE41B4">
        <w:rPr>
          <w:highlight w:val="yellow"/>
        </w:rPr>
        <w:t xml:space="preserve"> </w:t>
      </w:r>
      <w:r w:rsidR="00FE41B4" w:rsidRPr="00FE41B4">
        <w:rPr>
          <w:rFonts w:ascii="Arial" w:hAnsi="Arial" w:cs="Arial"/>
          <w:highlight w:val="yellow"/>
        </w:rPr>
        <w:t>…</w:t>
      </w:r>
    </w:p>
    <w:p w:rsidR="003277CF" w:rsidRDefault="003277CF" w:rsidP="003277CF">
      <w:pPr>
        <w:pStyle w:val="Heading1"/>
        <w:rPr>
          <w:lang w:val="en-US"/>
        </w:rPr>
      </w:pPr>
      <w:r>
        <w:rPr>
          <w:lang w:val="en-US"/>
        </w:rPr>
        <w:t>References</w:t>
      </w:r>
    </w:p>
    <w:p w:rsidR="00FB219C" w:rsidRPr="00FB219C" w:rsidRDefault="00127E33">
      <w:pPr>
        <w:pStyle w:val="NormalWeb"/>
        <w:ind w:left="640" w:hanging="640"/>
        <w:divId w:val="1346244422"/>
        <w:rPr>
          <w:rFonts w:ascii="cmr10" w:hAnsi="cmr10"/>
          <w:noProof/>
          <w:sz w:val="20"/>
        </w:rPr>
      </w:pPr>
      <w:r>
        <w:fldChar w:fldCharType="begin" w:fldLock="1"/>
      </w:r>
      <w:r>
        <w:instrText xml:space="preserve">ADDIN Mendeley Bibliography CSL_BIBLIOGRAPHY </w:instrText>
      </w:r>
      <w:r>
        <w:fldChar w:fldCharType="separate"/>
      </w:r>
      <w:r w:rsidR="00FB219C" w:rsidRPr="00FB219C">
        <w:rPr>
          <w:rFonts w:ascii="cmr10" w:hAnsi="cmr10"/>
          <w:noProof/>
          <w:sz w:val="20"/>
        </w:rPr>
        <w:t xml:space="preserve">1 </w:t>
      </w:r>
      <w:r w:rsidR="00FB219C" w:rsidRPr="00FB219C">
        <w:rPr>
          <w:rFonts w:ascii="cmr10" w:hAnsi="cmr10"/>
          <w:noProof/>
          <w:sz w:val="20"/>
        </w:rPr>
        <w:tab/>
        <w:t xml:space="preserve">Galhardo, R. S., Hastings, P. J. &amp; Rosenberg, S. M. 2007 Mutation as a stress response and the regulation of evolvability. </w:t>
      </w:r>
      <w:r w:rsidR="00FB219C" w:rsidRPr="00FB219C">
        <w:rPr>
          <w:rFonts w:ascii="cmr10" w:hAnsi="cmr10"/>
          <w:i/>
          <w:iCs/>
          <w:noProof/>
          <w:sz w:val="20"/>
        </w:rPr>
        <w:t>Crit. Rev. Biochem. Mol. Biol.</w:t>
      </w:r>
      <w:r w:rsidR="00FB219C" w:rsidRPr="00FB219C">
        <w:rPr>
          <w:rFonts w:ascii="cmr10" w:hAnsi="cmr10"/>
          <w:noProof/>
          <w:sz w:val="20"/>
        </w:rPr>
        <w:t xml:space="preserve"> </w:t>
      </w:r>
      <w:r w:rsidR="00FB219C" w:rsidRPr="00FB219C">
        <w:rPr>
          <w:rFonts w:ascii="cmr10" w:hAnsi="cmr10"/>
          <w:b/>
          <w:bCs/>
          <w:noProof/>
          <w:sz w:val="20"/>
        </w:rPr>
        <w:t>42</w:t>
      </w:r>
      <w:r w:rsidR="00FB219C" w:rsidRPr="00FB219C">
        <w:rPr>
          <w:rFonts w:ascii="cmr10" w:hAnsi="cmr10"/>
          <w:noProof/>
          <w:sz w:val="20"/>
        </w:rPr>
        <w:t>, 399–435. (doi:10.1080/10409230701648502)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 </w:t>
      </w:r>
      <w:r w:rsidRPr="00FB219C">
        <w:rPr>
          <w:rFonts w:ascii="cmr10" w:hAnsi="cmr10"/>
          <w:noProof/>
          <w:sz w:val="20"/>
        </w:rPr>
        <w:tab/>
        <w:t xml:space="preserve">Sharp, N. P. &amp; Agrawal, A. F. 2012 Evidence for elevated mutation rates in low-quality genotypes. </w:t>
      </w:r>
      <w:r w:rsidRPr="00FB219C">
        <w:rPr>
          <w:rFonts w:ascii="cmr10" w:hAnsi="cmr10"/>
          <w:i/>
          <w:iCs/>
          <w:noProof/>
          <w:sz w:val="20"/>
        </w:rPr>
        <w:t>Proc. Natl. Acad. Sci. US. A.</w:t>
      </w:r>
      <w:r w:rsidRPr="00FB219C">
        <w:rPr>
          <w:rFonts w:ascii="cmr10" w:hAnsi="cmr10"/>
          <w:noProof/>
          <w:sz w:val="20"/>
        </w:rPr>
        <w:t xml:space="preserve"> </w:t>
      </w:r>
      <w:r w:rsidRPr="00FB219C">
        <w:rPr>
          <w:rFonts w:ascii="cmr10" w:hAnsi="cmr10"/>
          <w:b/>
          <w:bCs/>
          <w:noProof/>
          <w:sz w:val="20"/>
        </w:rPr>
        <w:t>109</w:t>
      </w:r>
      <w:r w:rsidRPr="00FB219C">
        <w:rPr>
          <w:rFonts w:ascii="cmr10" w:hAnsi="cmr10"/>
          <w:noProof/>
          <w:sz w:val="20"/>
        </w:rPr>
        <w:t>, 6142–6. (doi:10.1073/pnas.1118918109)</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3 </w:t>
      </w:r>
      <w:r w:rsidRPr="00FB219C">
        <w:rPr>
          <w:rFonts w:ascii="cmr10" w:hAnsi="cmr10"/>
          <w:noProof/>
          <w:sz w:val="20"/>
        </w:rPr>
        <w:tab/>
        <w:t xml:space="preserve">MacLean, R. C., Torres-Barceló, C. &amp; Moxon, R. 2013 Evaluating evolutionary models of stress-induced mutagenesis in bacteria. </w:t>
      </w:r>
      <w:r w:rsidRPr="00FB219C">
        <w:rPr>
          <w:rFonts w:ascii="cmr10" w:hAnsi="cmr10"/>
          <w:i/>
          <w:iCs/>
          <w:noProof/>
          <w:sz w:val="20"/>
        </w:rPr>
        <w:t>Nat. Rev. Genet.</w:t>
      </w:r>
      <w:r w:rsidRPr="00FB219C">
        <w:rPr>
          <w:rFonts w:ascii="cmr10" w:hAnsi="cmr10"/>
          <w:noProof/>
          <w:sz w:val="20"/>
        </w:rPr>
        <w:t xml:space="preserve"> </w:t>
      </w:r>
      <w:r w:rsidRPr="00FB219C">
        <w:rPr>
          <w:rFonts w:ascii="cmr10" w:hAnsi="cmr10"/>
          <w:b/>
          <w:bCs/>
          <w:noProof/>
          <w:sz w:val="20"/>
        </w:rPr>
        <w:t>14</w:t>
      </w:r>
      <w:r w:rsidRPr="00FB219C">
        <w:rPr>
          <w:rFonts w:ascii="cmr10" w:hAnsi="cmr10"/>
          <w:noProof/>
          <w:sz w:val="20"/>
        </w:rPr>
        <w:t>, 221–7. (doi:10.1038/nrg3415)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4 </w:t>
      </w:r>
      <w:r w:rsidRPr="00FB219C">
        <w:rPr>
          <w:rFonts w:ascii="cmr10" w:hAnsi="cmr10"/>
          <w:noProof/>
          <w:sz w:val="20"/>
        </w:rPr>
        <w:tab/>
        <w:t xml:space="preserve">Tenaillon, O., Denamur, E. &amp; Matic, I. 2004 Evolutionary significance of stress-induced mutagenesis in bacteria. </w:t>
      </w:r>
      <w:r w:rsidRPr="00FB219C">
        <w:rPr>
          <w:rFonts w:ascii="cmr10" w:hAnsi="cmr10"/>
          <w:i/>
          <w:iCs/>
          <w:noProof/>
          <w:sz w:val="20"/>
        </w:rPr>
        <w:t>Trends. Microbiol.</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264–70. (doi:10.1016/j.tim.2004.04.002)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5 </w:t>
      </w:r>
      <w:r w:rsidRPr="00FB219C">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FB219C">
        <w:rPr>
          <w:rFonts w:ascii="cmr10" w:hAnsi="cmr10"/>
          <w:i/>
          <w:iCs/>
          <w:noProof/>
          <w:sz w:val="20"/>
        </w:rPr>
        <w:t>Bioessays.</w:t>
      </w:r>
      <w:r w:rsidRPr="00FB219C">
        <w:rPr>
          <w:rFonts w:ascii="cmr10" w:hAnsi="cmr10"/>
          <w:noProof/>
          <w:sz w:val="20"/>
        </w:rPr>
        <w:t xml:space="preserve"> , 1–8. (doi:10.1002/bies.201200050)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6 </w:t>
      </w:r>
      <w:r w:rsidRPr="00FB219C">
        <w:rPr>
          <w:rFonts w:ascii="cmr10" w:hAnsi="cmr10"/>
          <w:noProof/>
          <w:sz w:val="20"/>
        </w:rPr>
        <w:tab/>
        <w:t xml:space="preserve">Ram, Y. &amp; Hadany, L. 2012 The evolution of stress-induced hypermutation in asexual populations.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66</w:t>
      </w:r>
      <w:r w:rsidRPr="00FB219C">
        <w:rPr>
          <w:rFonts w:ascii="cmr10" w:hAnsi="cmr10"/>
          <w:noProof/>
          <w:sz w:val="20"/>
        </w:rPr>
        <w:t>, 2315–28. (doi:10.1111/j.1558-5646.2012.01576.x)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7 </w:t>
      </w:r>
      <w:r w:rsidRPr="00FB219C">
        <w:rPr>
          <w:rFonts w:ascii="cmr10" w:hAnsi="cmr10"/>
          <w:noProof/>
          <w:sz w:val="20"/>
        </w:rPr>
        <w:tab/>
        <w:t xml:space="preserve">Kibota, T. T. &amp; Lynch, M. 1996 Estimate of the genomic mutation rate deleterious to overall fitness in E. coli.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381</w:t>
      </w:r>
      <w:r w:rsidRPr="00FB219C">
        <w:rPr>
          <w:rFonts w:ascii="cmr10" w:hAnsi="cmr10"/>
          <w:noProof/>
          <w:sz w:val="20"/>
        </w:rPr>
        <w:t>, 694–6. (doi:10.1038/381694a0)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8 </w:t>
      </w:r>
      <w:r w:rsidRPr="00FB219C">
        <w:rPr>
          <w:rFonts w:ascii="cmr10" w:hAnsi="cmr10"/>
          <w:noProof/>
          <w:sz w:val="20"/>
        </w:rPr>
        <w:tab/>
        <w:t xml:space="preserve">Gordo, I., Perfeito, L. &amp; Sousa, A. 2011 Fitness effects of mutations in bacteria. </w:t>
      </w:r>
      <w:r w:rsidRPr="00FB219C">
        <w:rPr>
          <w:rFonts w:ascii="cmr10" w:hAnsi="cmr10"/>
          <w:i/>
          <w:iCs/>
          <w:noProof/>
          <w:sz w:val="20"/>
        </w:rPr>
        <w:t>J. Mol. Microbiol. Biotechnol.</w:t>
      </w:r>
      <w:r w:rsidRPr="00FB219C">
        <w:rPr>
          <w:rFonts w:ascii="cmr10" w:hAnsi="cmr10"/>
          <w:noProof/>
          <w:sz w:val="20"/>
        </w:rPr>
        <w:t xml:space="preserve"> </w:t>
      </w:r>
      <w:r w:rsidRPr="00FB219C">
        <w:rPr>
          <w:rFonts w:ascii="cmr10" w:hAnsi="cmr10"/>
          <w:b/>
          <w:bCs/>
          <w:noProof/>
          <w:sz w:val="20"/>
        </w:rPr>
        <w:t>21</w:t>
      </w:r>
      <w:r w:rsidRPr="00FB219C">
        <w:rPr>
          <w:rFonts w:ascii="cmr10" w:hAnsi="cmr10"/>
          <w:noProof/>
          <w:sz w:val="20"/>
        </w:rPr>
        <w:t>, 20–35. (doi:10.1159/000332747)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9 </w:t>
      </w:r>
      <w:r w:rsidRPr="00FB219C">
        <w:rPr>
          <w:rFonts w:ascii="cmr10" w:hAnsi="cmr10"/>
          <w:noProof/>
          <w:sz w:val="20"/>
        </w:rPr>
        <w:tab/>
        <w:t xml:space="preserve">Drake, J. W., Charlesworth, B., Charlesworth, D. &amp; Crow, J. F. 1998 Rates of spontaneous mutation. </w:t>
      </w:r>
      <w:r w:rsidRPr="00FB219C">
        <w:rPr>
          <w:rFonts w:ascii="cmr10" w:hAnsi="cmr10"/>
          <w:i/>
          <w:iCs/>
          <w:noProof/>
          <w:sz w:val="20"/>
        </w:rPr>
        <w:t>Genetics.</w:t>
      </w:r>
      <w:r w:rsidRPr="00FB219C">
        <w:rPr>
          <w:rFonts w:ascii="cmr10" w:hAnsi="cmr10"/>
          <w:noProof/>
          <w:sz w:val="20"/>
        </w:rPr>
        <w:t xml:space="preserve"> </w:t>
      </w:r>
      <w:r w:rsidRPr="00FB219C">
        <w:rPr>
          <w:rFonts w:ascii="cmr10" w:hAnsi="cmr10"/>
          <w:b/>
          <w:bCs/>
          <w:noProof/>
          <w:sz w:val="20"/>
        </w:rPr>
        <w:t>148</w:t>
      </w:r>
      <w:r w:rsidRPr="00FB219C">
        <w:rPr>
          <w:rFonts w:ascii="cmr10" w:hAnsi="cmr10"/>
          <w:noProof/>
          <w:sz w:val="20"/>
        </w:rPr>
        <w:t xml:space="preserve">, 1667–86. </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10 </w:t>
      </w:r>
      <w:r w:rsidRPr="00FB219C">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FB219C">
        <w:rPr>
          <w:rFonts w:ascii="cmr10" w:hAnsi="cmr10"/>
          <w:i/>
          <w:iCs/>
          <w:noProof/>
          <w:sz w:val="20"/>
        </w:rPr>
        <w:t>G3: Genes, Genomes, Genetics</w:t>
      </w:r>
      <w:r w:rsidRPr="00FB219C">
        <w:rPr>
          <w:rFonts w:ascii="cmr10" w:hAnsi="cmr10"/>
          <w:noProof/>
          <w:sz w:val="20"/>
        </w:rPr>
        <w:t xml:space="preserve"> </w:t>
      </w:r>
      <w:r w:rsidRPr="00FB219C">
        <w:rPr>
          <w:rFonts w:ascii="cmr10" w:hAnsi="cmr10"/>
          <w:b/>
          <w:bCs/>
          <w:noProof/>
          <w:sz w:val="20"/>
        </w:rPr>
        <w:t>1</w:t>
      </w:r>
      <w:r w:rsidRPr="00FB219C">
        <w:rPr>
          <w:rFonts w:ascii="cmr10" w:hAnsi="cmr10"/>
          <w:noProof/>
          <w:sz w:val="20"/>
        </w:rPr>
        <w:t>, 183. (doi:10.1534/g3.111.000406)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11 </w:t>
      </w:r>
      <w:r w:rsidRPr="00FB219C">
        <w:rPr>
          <w:rFonts w:ascii="cmr10" w:hAnsi="cmr10"/>
          <w:noProof/>
          <w:sz w:val="20"/>
        </w:rPr>
        <w:tab/>
        <w:t xml:space="preserve">Bjedov, I., Tenaillon, O., Gérard, B., Souza, V., Denamur, E., Radman, M., Taddei, F. &amp; Matic, I. 2003 Stress-induced mutagenesis in bacteria.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300</w:t>
      </w:r>
      <w:r w:rsidRPr="00FB219C">
        <w:rPr>
          <w:rFonts w:ascii="cmr10" w:hAnsi="cmr10"/>
          <w:noProof/>
          <w:sz w:val="20"/>
        </w:rPr>
        <w:t>, 1404–9. (doi:10.1126/science.1082240)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12 </w:t>
      </w:r>
      <w:r w:rsidRPr="00FB219C">
        <w:rPr>
          <w:rFonts w:ascii="cmr10" w:hAnsi="cmr10"/>
          <w:noProof/>
          <w:sz w:val="20"/>
        </w:rPr>
        <w:tab/>
        <w:t xml:space="preserve">Hall, L. M. C. &amp; Henderson-Begg, S. K. 2006 Hypermutable bacteria isolated from humans--a critical analysis. </w:t>
      </w:r>
      <w:r w:rsidRPr="00FB219C">
        <w:rPr>
          <w:rFonts w:ascii="cmr10" w:hAnsi="cmr10"/>
          <w:i/>
          <w:iCs/>
          <w:noProof/>
          <w:sz w:val="20"/>
        </w:rPr>
        <w:t>Microbiology</w:t>
      </w:r>
      <w:r w:rsidRPr="00FB219C">
        <w:rPr>
          <w:rFonts w:ascii="cmr10" w:hAnsi="cmr10"/>
          <w:noProof/>
          <w:sz w:val="20"/>
        </w:rPr>
        <w:t xml:space="preserve"> </w:t>
      </w:r>
      <w:r w:rsidRPr="00FB219C">
        <w:rPr>
          <w:rFonts w:ascii="cmr10" w:hAnsi="cmr10"/>
          <w:b/>
          <w:bCs/>
          <w:noProof/>
          <w:sz w:val="20"/>
        </w:rPr>
        <w:t>152</w:t>
      </w:r>
      <w:r w:rsidRPr="00FB219C">
        <w:rPr>
          <w:rFonts w:ascii="cmr10" w:hAnsi="cmr10"/>
          <w:noProof/>
          <w:sz w:val="20"/>
        </w:rPr>
        <w:t>, 2505–14. (doi:10.1099/mic.0.29079-0)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13 </w:t>
      </w:r>
      <w:r w:rsidRPr="00FB219C">
        <w:rPr>
          <w:rFonts w:ascii="cmr10" w:hAnsi="cmr10"/>
          <w:noProof/>
          <w:sz w:val="20"/>
        </w:rPr>
        <w:tab/>
        <w:t xml:space="preserve">Eshel, I. 1981 On the survival probability of a slightly advantageous mutant gene with a general distribution of progeny size - a branching process model. </w:t>
      </w:r>
      <w:r w:rsidRPr="00FB219C">
        <w:rPr>
          <w:rFonts w:ascii="cmr10" w:hAnsi="cmr10"/>
          <w:i/>
          <w:iCs/>
          <w:noProof/>
          <w:sz w:val="20"/>
        </w:rPr>
        <w:t>Journal of Mathematical Biology</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355–362. (doi:10.1007/BF00276922)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14 </w:t>
      </w:r>
      <w:r w:rsidRPr="00FB219C">
        <w:rPr>
          <w:rFonts w:ascii="cmr10" w:hAnsi="cmr10"/>
          <w:noProof/>
          <w:sz w:val="20"/>
        </w:rPr>
        <w:tab/>
        <w:t xml:space="preserve">Taddei, F., Radman, M., Maynard Smith, J., Toupance, B., Gouyon, P.-H. &amp; Godelle, B. 1997 Role of mutator alleles in adaptive evolution.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387</w:t>
      </w:r>
      <w:r w:rsidRPr="00FB219C">
        <w:rPr>
          <w:rFonts w:ascii="cmr10" w:hAnsi="cmr10"/>
          <w:noProof/>
          <w:sz w:val="20"/>
        </w:rPr>
        <w:t>, 700–2. (doi:10.1038/42696)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15 </w:t>
      </w:r>
      <w:r w:rsidRPr="00FB219C">
        <w:rPr>
          <w:rFonts w:ascii="cmr10" w:hAnsi="cmr10"/>
          <w:noProof/>
          <w:sz w:val="20"/>
        </w:rPr>
        <w:tab/>
        <w:t xml:space="preserve">Cirz, R. T. &amp; Romesberg, F. E. 2007 Controlling mutation: intervening in evolution as a therapeutic strategy. </w:t>
      </w:r>
      <w:r w:rsidRPr="00FB219C">
        <w:rPr>
          <w:rFonts w:ascii="cmr10" w:hAnsi="cmr10"/>
          <w:i/>
          <w:iCs/>
          <w:noProof/>
          <w:sz w:val="20"/>
        </w:rPr>
        <w:t>Crit. Rev. Biochem. Mol. Biol.</w:t>
      </w:r>
      <w:r w:rsidRPr="00FB219C">
        <w:rPr>
          <w:rFonts w:ascii="cmr10" w:hAnsi="cmr10"/>
          <w:noProof/>
          <w:sz w:val="20"/>
        </w:rPr>
        <w:t xml:space="preserve"> </w:t>
      </w:r>
      <w:r w:rsidRPr="00FB219C">
        <w:rPr>
          <w:rFonts w:ascii="cmr10" w:hAnsi="cmr10"/>
          <w:b/>
          <w:bCs/>
          <w:noProof/>
          <w:sz w:val="20"/>
        </w:rPr>
        <w:t>42</w:t>
      </w:r>
      <w:r w:rsidRPr="00FB219C">
        <w:rPr>
          <w:rFonts w:ascii="cmr10" w:hAnsi="cmr10"/>
          <w:noProof/>
          <w:sz w:val="20"/>
        </w:rPr>
        <w:t>, 341–54. (doi:10.1080/10409230701597741)</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16 </w:t>
      </w:r>
      <w:r w:rsidRPr="00FB219C">
        <w:rPr>
          <w:rFonts w:ascii="cmr10" w:hAnsi="cmr10"/>
          <w:noProof/>
          <w:sz w:val="20"/>
        </w:rPr>
        <w:tab/>
        <w:t xml:space="preserve">Wright, S. 1988 Surfaces of selective value revisited. </w:t>
      </w:r>
      <w:r w:rsidRPr="00FB219C">
        <w:rPr>
          <w:rFonts w:ascii="cmr10" w:hAnsi="cmr10"/>
          <w:i/>
          <w:iCs/>
          <w:noProof/>
          <w:sz w:val="20"/>
        </w:rPr>
        <w:t>American Naturalist</w:t>
      </w:r>
      <w:r w:rsidRPr="00FB219C">
        <w:rPr>
          <w:rFonts w:ascii="cmr10" w:hAnsi="cmr10"/>
          <w:noProof/>
          <w:sz w:val="20"/>
        </w:rPr>
        <w:t xml:space="preserve"> </w:t>
      </w:r>
      <w:r w:rsidRPr="00FB219C">
        <w:rPr>
          <w:rFonts w:ascii="cmr10" w:hAnsi="cmr10"/>
          <w:b/>
          <w:bCs/>
          <w:noProof/>
          <w:sz w:val="20"/>
        </w:rPr>
        <w:t>131</w:t>
      </w:r>
      <w:r w:rsidRPr="00FB219C">
        <w:rPr>
          <w:rFonts w:ascii="cmr10" w:hAnsi="cmr10"/>
          <w:noProof/>
          <w:sz w:val="20"/>
        </w:rPr>
        <w:t>, 115–123. (doi:10.1086/284777)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17 </w:t>
      </w:r>
      <w:r w:rsidRPr="00FB219C">
        <w:rPr>
          <w:rFonts w:ascii="cmr10" w:hAnsi="cmr10"/>
          <w:noProof/>
          <w:sz w:val="20"/>
        </w:rPr>
        <w:tab/>
        <w:t xml:space="preserve">Crow, J. F., Engels, W. R. &amp; Denniston, C. 1990 Phase Three of Wright’s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44</w:t>
      </w:r>
      <w:r w:rsidRPr="00FB219C">
        <w:rPr>
          <w:rFonts w:ascii="cmr10" w:hAnsi="cmr10"/>
          <w:noProof/>
          <w:sz w:val="20"/>
        </w:rPr>
        <w:t>, 233. (doi:10.2307/2409403)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18 </w:t>
      </w:r>
      <w:r w:rsidRPr="00FB219C">
        <w:rPr>
          <w:rFonts w:ascii="cmr10" w:hAnsi="cmr10"/>
          <w:noProof/>
          <w:sz w:val="20"/>
        </w:rPr>
        <w:tab/>
        <w:t xml:space="preserve">Wade, M. &amp; Goodnight, C. 1991 Wright’s shifting balance theory: an experimental study.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253</w:t>
      </w:r>
      <w:r w:rsidRPr="00FB219C">
        <w:rPr>
          <w:rFonts w:ascii="cmr10" w:hAnsi="cmr10"/>
          <w:noProof/>
          <w:sz w:val="20"/>
        </w:rPr>
        <w:t>, 1015–1018. (doi:10.1126/science.1887214)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19 </w:t>
      </w:r>
      <w:r w:rsidRPr="00FB219C">
        <w:rPr>
          <w:rFonts w:ascii="cmr10" w:hAnsi="cmr10"/>
          <w:noProof/>
          <w:sz w:val="20"/>
        </w:rPr>
        <w:tab/>
        <w:t xml:space="preserve">Peck, S. L., Ellner, S. P. &amp; Gould, F. 2000 Varying migration and deme size and the feasibility of the shifting balance.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324–7. (doi:10.1111/j.0014-3820.2000.tb00035.x)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20 </w:t>
      </w:r>
      <w:r w:rsidRPr="00FB219C">
        <w:rPr>
          <w:rFonts w:ascii="cmr10" w:hAnsi="cmr10"/>
          <w:noProof/>
          <w:sz w:val="20"/>
        </w:rPr>
        <w:tab/>
        <w:t xml:space="preserve">Moore, F. B.-G. &amp; Tonsor, S. J. 1994 A Simulation of Wright’s Shifting-Balance Process: Migration and the Three Phases.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48</w:t>
      </w:r>
      <w:r w:rsidRPr="00FB219C">
        <w:rPr>
          <w:rFonts w:ascii="cmr10" w:hAnsi="cmr10"/>
          <w:noProof/>
          <w:sz w:val="20"/>
        </w:rPr>
        <w:t>, 69. (doi:10.2307/2410004)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21 </w:t>
      </w:r>
      <w:r w:rsidRPr="00FB219C">
        <w:rPr>
          <w:rFonts w:ascii="cmr10" w:hAnsi="cmr10"/>
          <w:noProof/>
          <w:sz w:val="20"/>
        </w:rPr>
        <w:tab/>
        <w:t xml:space="preserve">Gavrilets, S. 1996 On phase three of the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50</w:t>
      </w:r>
      <w:r w:rsidRPr="00FB219C">
        <w:rPr>
          <w:rFonts w:ascii="cmr10" w:hAnsi="cmr10"/>
          <w:noProof/>
          <w:sz w:val="20"/>
        </w:rPr>
        <w:t>, 1034–1041. (doi:10.2307/2410644)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22 </w:t>
      </w:r>
      <w:r w:rsidRPr="00FB219C">
        <w:rPr>
          <w:rFonts w:ascii="cmr10" w:hAnsi="cmr10"/>
          <w:noProof/>
          <w:sz w:val="20"/>
        </w:rPr>
        <w:tab/>
        <w:t xml:space="preserve">Coyne, J. A., Barton, N. H. &amp; Turelli, M. 2000 Is Wright’s shifting balance process important in evolution?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306–317. (doi:10.1111/j.0014-3820.2000.tb00033.x)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23 </w:t>
      </w:r>
      <w:r w:rsidRPr="00FB219C">
        <w:rPr>
          <w:rFonts w:ascii="cmr10" w:hAnsi="cmr10"/>
          <w:noProof/>
          <w:sz w:val="20"/>
        </w:rPr>
        <w:tab/>
        <w:t xml:space="preserve">Whitlock, M. C. &amp; Phillips, P. C. 2000 The exquisite corpse: a shifting view of the shifting balance. </w:t>
      </w:r>
      <w:r w:rsidRPr="00FB219C">
        <w:rPr>
          <w:rFonts w:ascii="cmr10" w:hAnsi="cmr10"/>
          <w:i/>
          <w:iCs/>
          <w:noProof/>
          <w:sz w:val="20"/>
        </w:rPr>
        <w:t>Trends in Ecology &amp; Evolution</w:t>
      </w:r>
      <w:r w:rsidRPr="00FB219C">
        <w:rPr>
          <w:rFonts w:ascii="cmr10" w:hAnsi="cmr10"/>
          <w:noProof/>
          <w:sz w:val="20"/>
        </w:rPr>
        <w:t xml:space="preserve"> </w:t>
      </w:r>
      <w:r w:rsidRPr="00FB219C">
        <w:rPr>
          <w:rFonts w:ascii="cmr10" w:hAnsi="cmr10"/>
          <w:b/>
          <w:bCs/>
          <w:noProof/>
          <w:sz w:val="20"/>
        </w:rPr>
        <w:t>15</w:t>
      </w:r>
      <w:r w:rsidRPr="00FB219C">
        <w:rPr>
          <w:rFonts w:ascii="cmr10" w:hAnsi="cmr10"/>
          <w:noProof/>
          <w:sz w:val="20"/>
        </w:rPr>
        <w:t>, 347–348. (doi:10.1016/S0169-5347(00)01930-3)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24 </w:t>
      </w:r>
      <w:r w:rsidRPr="00FB219C">
        <w:rPr>
          <w:rFonts w:ascii="cmr10" w:hAnsi="cmr10"/>
          <w:noProof/>
          <w:sz w:val="20"/>
        </w:rPr>
        <w:tab/>
        <w:t xml:space="preserve">Whitlock, M. C. 1995 Variance-Induced Peak Shifts.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49</w:t>
      </w:r>
      <w:r w:rsidRPr="00FB219C">
        <w:rPr>
          <w:rFonts w:ascii="cmr10" w:hAnsi="cmr10"/>
          <w:noProof/>
          <w:sz w:val="20"/>
        </w:rPr>
        <w:t>, 252. (doi:10.2307/2410335)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25 </w:t>
      </w:r>
      <w:r w:rsidRPr="00FB219C">
        <w:rPr>
          <w:rFonts w:ascii="cmr10" w:hAnsi="cmr10"/>
          <w:noProof/>
          <w:sz w:val="20"/>
        </w:rPr>
        <w:tab/>
        <w:t xml:space="preserve">Whitlock, M. C. 1997 Founder Effects and Peak Shifts Without Genetic Drift: Adaptive Peak Shifts Occur Easily When Environments Fluctuate Slightly.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51</w:t>
      </w:r>
      <w:r w:rsidRPr="00FB219C">
        <w:rPr>
          <w:rFonts w:ascii="cmr10" w:hAnsi="cmr10"/>
          <w:noProof/>
          <w:sz w:val="20"/>
        </w:rPr>
        <w:t>, 1044. (doi:10.2307/2411033)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26 </w:t>
      </w:r>
      <w:r w:rsidRPr="00FB219C">
        <w:rPr>
          <w:rFonts w:ascii="cmr10" w:hAnsi="cmr10"/>
          <w:noProof/>
          <w:sz w:val="20"/>
        </w:rPr>
        <w:tab/>
        <w:t xml:space="preserve">Hadany, L. 2003 Adaptive peak shifts in a heterogenous environment. </w:t>
      </w:r>
      <w:r w:rsidRPr="00FB219C">
        <w:rPr>
          <w:rFonts w:ascii="cmr10" w:hAnsi="cmr10"/>
          <w:i/>
          <w:iCs/>
          <w:noProof/>
          <w:sz w:val="20"/>
        </w:rPr>
        <w:t>Theoretical Population Biology</w:t>
      </w:r>
      <w:r w:rsidRPr="00FB219C">
        <w:rPr>
          <w:rFonts w:ascii="cmr10" w:hAnsi="cmr10"/>
          <w:noProof/>
          <w:sz w:val="20"/>
        </w:rPr>
        <w:t xml:space="preserve"> </w:t>
      </w:r>
      <w:r w:rsidRPr="00FB219C">
        <w:rPr>
          <w:rFonts w:ascii="cmr10" w:hAnsi="cmr10"/>
          <w:b/>
          <w:bCs/>
          <w:noProof/>
          <w:sz w:val="20"/>
        </w:rPr>
        <w:t>63</w:t>
      </w:r>
      <w:r w:rsidRPr="00FB219C">
        <w:rPr>
          <w:rFonts w:ascii="cmr10" w:hAnsi="cmr10"/>
          <w:noProof/>
          <w:sz w:val="20"/>
        </w:rPr>
        <w:t>, 41–51. (doi:10.1016/S0040-5809(02)00011-4)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27 </w:t>
      </w:r>
      <w:r w:rsidRPr="00FB219C">
        <w:rPr>
          <w:rFonts w:ascii="cmr10" w:hAnsi="cmr10"/>
          <w:noProof/>
          <w:sz w:val="20"/>
        </w:rPr>
        <w:tab/>
        <w:t xml:space="preserve">Hadany, L. &amp; Beker, T. 2003 Fitness-associated recombination on rugged adaptive landscapes. </w:t>
      </w:r>
      <w:r w:rsidRPr="00FB219C">
        <w:rPr>
          <w:rFonts w:ascii="cmr10" w:hAnsi="cmr10"/>
          <w:i/>
          <w:iCs/>
          <w:noProof/>
          <w:sz w:val="20"/>
        </w:rPr>
        <w:t>Journal of Evolutionary Biology</w:t>
      </w:r>
      <w:r w:rsidRPr="00FB219C">
        <w:rPr>
          <w:rFonts w:ascii="cmr10" w:hAnsi="cmr10"/>
          <w:noProof/>
          <w:sz w:val="20"/>
        </w:rPr>
        <w:t xml:space="preserve"> </w:t>
      </w:r>
      <w:r w:rsidRPr="00FB219C">
        <w:rPr>
          <w:rFonts w:ascii="cmr10" w:hAnsi="cmr10"/>
          <w:b/>
          <w:bCs/>
          <w:noProof/>
          <w:sz w:val="20"/>
        </w:rPr>
        <w:t>16</w:t>
      </w:r>
      <w:r w:rsidRPr="00FB219C">
        <w:rPr>
          <w:rFonts w:ascii="cmr10" w:hAnsi="cmr10"/>
          <w:noProof/>
          <w:sz w:val="20"/>
        </w:rPr>
        <w:t>, 862–870. (doi:10.1046/j.1420-9101.2003.00586.x)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28 </w:t>
      </w:r>
      <w:r w:rsidRPr="00FB219C">
        <w:rPr>
          <w:rFonts w:ascii="cmr10" w:hAnsi="cmr10"/>
          <w:noProof/>
          <w:sz w:val="20"/>
        </w:rPr>
        <w:tab/>
        <w:t xml:space="preserve">Weissman, D. B., Desai, M. M., Fisher, D. S. &amp; Feldman, M. W. 2009 The rate at which asexual populations cross fitness valleys. </w:t>
      </w:r>
      <w:r w:rsidRPr="00FB219C">
        <w:rPr>
          <w:rFonts w:ascii="cmr10" w:hAnsi="cmr10"/>
          <w:i/>
          <w:iCs/>
          <w:noProof/>
          <w:sz w:val="20"/>
        </w:rPr>
        <w:t>Theor. Popul. Biol.</w:t>
      </w:r>
      <w:r w:rsidRPr="00FB219C">
        <w:rPr>
          <w:rFonts w:ascii="cmr10" w:hAnsi="cmr10"/>
          <w:noProof/>
          <w:sz w:val="20"/>
        </w:rPr>
        <w:t xml:space="preserve"> </w:t>
      </w:r>
      <w:r w:rsidRPr="00FB219C">
        <w:rPr>
          <w:rFonts w:ascii="cmr10" w:hAnsi="cmr10"/>
          <w:b/>
          <w:bCs/>
          <w:noProof/>
          <w:sz w:val="20"/>
        </w:rPr>
        <w:t>75</w:t>
      </w:r>
      <w:r w:rsidRPr="00FB219C">
        <w:rPr>
          <w:rFonts w:ascii="cmr10" w:hAnsi="cmr10"/>
          <w:noProof/>
          <w:sz w:val="20"/>
        </w:rPr>
        <w:t xml:space="preserve">, 286–300. (doi:10.1016/j.tpb.2009.02.006) </w:t>
      </w:r>
    </w:p>
    <w:p w:rsidR="003277CF" w:rsidRDefault="00127E33" w:rsidP="00FB219C">
      <w:pPr>
        <w:pStyle w:val="NormalWeb"/>
        <w:ind w:left="640" w:hanging="640"/>
        <w:divId w:val="1491209390"/>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3"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4"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4"/>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6"/>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7" w:name="_Ref354319797"/>
      <w:r>
        <w:rPr>
          <w:lang w:val="en-US"/>
        </w:rPr>
        <w:t>Fixation probability with stress-induced mutation</w:t>
      </w:r>
      <w:bookmarkEnd w:id="17"/>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8"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8"/>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9"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9"/>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20"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20"/>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1"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1"/>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2"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2"/>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2"/>
      <w:footerReference w:type="even" r:id="rId13"/>
      <w:footerReference w:type="default" r:id="rId14"/>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E4E" w:rsidRDefault="00A13E4E">
      <w:pPr>
        <w:spacing w:line="240" w:lineRule="auto"/>
      </w:pPr>
      <w:r>
        <w:separator/>
      </w:r>
    </w:p>
  </w:endnote>
  <w:endnote w:type="continuationSeparator" w:id="0">
    <w:p w:rsidR="00A13E4E" w:rsidRDefault="00A13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EBCC2B1D-52D1-4BF5-93B6-0FFB5EB137C7}"/>
  </w:font>
  <w:font w:name="Times New Roman">
    <w:panose1 w:val="02020603050405020304"/>
    <w:charset w:val="00"/>
    <w:family w:val="roman"/>
    <w:pitch w:val="variable"/>
    <w:sig w:usb0="E0002AFF" w:usb1="C0007841" w:usb2="00000009" w:usb3="00000000" w:csb0="000001FF" w:csb1="00000000"/>
    <w:embedRegular r:id="rId2" w:fontKey="{C8896A6D-743D-43F2-A03E-0C0E7049B7CA}"/>
    <w:embedBold r:id="rId3" w:fontKey="{068828B9-E37D-4821-82F2-B6E9F965E55F}"/>
    <w:embedItalic r:id="rId4" w:fontKey="{2ACEE64C-B12C-4680-BAB8-20C52C98EBBF}"/>
    <w:embedBoldItalic r:id="rId5" w:fontKey="{A43CE079-74DE-4A7B-A4DF-6BDA7512D59A}"/>
  </w:font>
  <w:font w:name="cmr10">
    <w:panose1 w:val="020B0500000000000000"/>
    <w:charset w:val="00"/>
    <w:family w:val="swiss"/>
    <w:pitch w:val="variable"/>
    <w:sig w:usb0="00000003" w:usb1="00000000" w:usb2="00000000" w:usb3="00000000" w:csb0="00000001" w:csb1="00000000"/>
    <w:embedRegular r:id="rId6" w:fontKey="{8D493622-8CE3-484B-A2F0-4ED976CF5669}"/>
    <w:embedBold r:id="rId7" w:fontKey="{2E18CAA8-AC4D-43B0-A8C5-9EFFF1D10C28}"/>
    <w:embedItalic r:id="rId8" w:fontKey="{F1979BC2-3D47-4077-A70A-D5B596FF98DB}"/>
    <w:embedBoldItalic r:id="rId9" w:fontKey="{9B153A73-5837-416C-9383-B473093EC24A}"/>
  </w:font>
  <w:font w:name="cmbx12">
    <w:panose1 w:val="020B0500000000000000"/>
    <w:charset w:val="00"/>
    <w:family w:val="swiss"/>
    <w:pitch w:val="variable"/>
    <w:sig w:usb0="00000003" w:usb1="00000000" w:usb2="00000000" w:usb3="00000000" w:csb0="00000001" w:csb1="00000000"/>
    <w:embedRegular r:id="rId10" w:fontKey="{9AABCBF7-DF0D-4A0F-998C-EFE3260DBBFF}"/>
  </w:font>
  <w:font w:name="Arial">
    <w:panose1 w:val="020B0604020202020204"/>
    <w:charset w:val="00"/>
    <w:family w:val="swiss"/>
    <w:pitch w:val="variable"/>
    <w:sig w:usb0="E0002AFF" w:usb1="C0007843" w:usb2="00000009" w:usb3="00000000" w:csb0="000001FF" w:csb1="00000000"/>
    <w:embedRegular r:id="rId11" w:fontKey="{7A1B2011-E13B-4F83-97E7-C6BD99D083AF}"/>
    <w:embedBold r:id="rId12" w:fontKey="{4808A634-3987-45CB-9139-6E380F57ACD6}"/>
    <w:embedItalic r:id="rId13" w:fontKey="{EEA5E6D9-32B8-41E0-822F-205D4974C740}"/>
    <w:embedBoldItalic r:id="rId14" w:fontKey="{94A6E3E1-101A-4F51-90C7-F88F21724A55}"/>
  </w:font>
  <w:font w:name="cmbx10">
    <w:altName w:val="Vrinda"/>
    <w:charset w:val="00"/>
    <w:family w:val="swiss"/>
    <w:pitch w:val="variable"/>
    <w:sig w:usb0="00000003" w:usb1="00000000" w:usb2="00000000" w:usb3="00000000" w:csb0="00000001" w:csb1="00000000"/>
    <w:embedRegular r:id="rId15" w:fontKey="{277892F7-CBCD-4353-84E8-FF633A705A9D}"/>
  </w:font>
  <w:font w:name="Cambria">
    <w:panose1 w:val="02040503050406030204"/>
    <w:charset w:val="00"/>
    <w:family w:val="roman"/>
    <w:pitch w:val="variable"/>
    <w:sig w:usb0="E00002FF" w:usb1="400004FF" w:usb2="00000000" w:usb3="00000000" w:csb0="0000019F" w:csb1="00000000"/>
    <w:embedRegular r:id="rId16" w:fontKey="{F4DC217A-8F18-4A12-9D21-2C7A7B3AF62A}"/>
    <w:embedBold r:id="rId17" w:fontKey="{DA1B3708-C9C3-453A-AE3A-BC79D92C3831}"/>
  </w:font>
  <w:font w:name="cmti7">
    <w:altName w:val="Vrinda"/>
    <w:panose1 w:val="020B0500000000000000"/>
    <w:charset w:val="00"/>
    <w:family w:val="swiss"/>
    <w:pitch w:val="variable"/>
    <w:sig w:usb0="00000003" w:usb1="00000000" w:usb2="00000000" w:usb3="00000000" w:csb0="00000001" w:csb1="00000000"/>
    <w:embedBold r:id="rId18" w:fontKey="{64B89665-EFE3-4800-A281-E6D632453A6A}"/>
  </w:font>
  <w:font w:name="Tahoma">
    <w:panose1 w:val="020B0604030504040204"/>
    <w:charset w:val="00"/>
    <w:family w:val="swiss"/>
    <w:pitch w:val="variable"/>
    <w:sig w:usb0="E1002EFF" w:usb1="C000605B" w:usb2="00000029" w:usb3="00000000" w:csb0="000101FF" w:csb1="00000000"/>
    <w:embedRegular r:id="rId19" w:fontKey="{DCD5F7EC-7054-4E14-9FBD-BE57577C9B5B}"/>
  </w:font>
  <w:font w:name="Consolas">
    <w:panose1 w:val="020B0609020204030204"/>
    <w:charset w:val="00"/>
    <w:family w:val="modern"/>
    <w:pitch w:val="fixed"/>
    <w:sig w:usb0="E10002FF" w:usb1="4000FCFF" w:usb2="00000009" w:usb3="00000000" w:csb0="0000019F" w:csb1="00000000"/>
    <w:embedRegular r:id="rId20" w:fontKey="{F3431972-6AA6-4054-AC9D-E1CF11CC852F}"/>
  </w:font>
  <w:font w:name="Calibri">
    <w:panose1 w:val="020F0502020204030204"/>
    <w:charset w:val="00"/>
    <w:family w:val="swiss"/>
    <w:pitch w:val="variable"/>
    <w:sig w:usb0="E00002FF" w:usb1="4000ACFF" w:usb2="00000001" w:usb3="00000000" w:csb0="0000019F" w:csb1="00000000"/>
    <w:embedRegular r:id="rId21" w:fontKey="{FAB26AF4-3A61-45B6-91DC-2B659C30CEFE}"/>
  </w:font>
  <w:font w:name="cmr17">
    <w:panose1 w:val="020B0500000000000000"/>
    <w:charset w:val="00"/>
    <w:family w:val="swiss"/>
    <w:pitch w:val="variable"/>
    <w:sig w:usb0="00000003" w:usb1="00000000" w:usb2="00000000" w:usb3="00000000" w:csb0="00000001" w:csb1="00000000"/>
    <w:embedRegular r:id="rId22" w:fontKey="{8652A2D2-E030-4705-B06E-2D31CFE0D1BB}"/>
    <w:embedBold r:id="rId23" w:fontKey="{1CB92B2B-F3AF-47B2-8F9D-CBDA6DFCDCDE}"/>
  </w:font>
  <w:font w:name="Cambria Math">
    <w:panose1 w:val="02040503050406030204"/>
    <w:charset w:val="00"/>
    <w:family w:val="roman"/>
    <w:pitch w:val="variable"/>
    <w:sig w:usb0="E00002FF" w:usb1="420024FF" w:usb2="00000000" w:usb3="00000000" w:csb0="0000019F" w:csb1="00000000"/>
    <w:embedItalic r:id="rId24" w:fontKey="{FE352E50-FF84-4A7C-98B7-128B690FE88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77207">
      <w:rPr>
        <w:rStyle w:val="PageNumber"/>
        <w:noProof/>
      </w:rPr>
      <w:t>8</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E4E" w:rsidRDefault="00A13E4E">
      <w:pPr>
        <w:spacing w:line="240" w:lineRule="auto"/>
      </w:pPr>
      <w:r>
        <w:separator/>
      </w:r>
    </w:p>
  </w:footnote>
  <w:footnote w:type="continuationSeparator" w:id="0">
    <w:p w:rsidR="00A13E4E" w:rsidRDefault="00A13E4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18DD"/>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607"/>
    <w:rsid w:val="00097DF2"/>
    <w:rsid w:val="000A5003"/>
    <w:rsid w:val="000A51D7"/>
    <w:rsid w:val="000D0532"/>
    <w:rsid w:val="000D2F57"/>
    <w:rsid w:val="000D3CF8"/>
    <w:rsid w:val="000E18A0"/>
    <w:rsid w:val="000E4EA4"/>
    <w:rsid w:val="000F0565"/>
    <w:rsid w:val="000F177F"/>
    <w:rsid w:val="000F696F"/>
    <w:rsid w:val="00103172"/>
    <w:rsid w:val="00105953"/>
    <w:rsid w:val="00113AE4"/>
    <w:rsid w:val="00127E33"/>
    <w:rsid w:val="00135E43"/>
    <w:rsid w:val="00137A92"/>
    <w:rsid w:val="001449C0"/>
    <w:rsid w:val="00145C26"/>
    <w:rsid w:val="0016298E"/>
    <w:rsid w:val="001639B1"/>
    <w:rsid w:val="00171BAE"/>
    <w:rsid w:val="001752B4"/>
    <w:rsid w:val="00175BA1"/>
    <w:rsid w:val="0018262D"/>
    <w:rsid w:val="00183F36"/>
    <w:rsid w:val="00195D75"/>
    <w:rsid w:val="001A482B"/>
    <w:rsid w:val="001B3296"/>
    <w:rsid w:val="001B6160"/>
    <w:rsid w:val="001C3939"/>
    <w:rsid w:val="001D5C34"/>
    <w:rsid w:val="001E0EBF"/>
    <w:rsid w:val="001F1352"/>
    <w:rsid w:val="001F255A"/>
    <w:rsid w:val="00200EDA"/>
    <w:rsid w:val="00205C09"/>
    <w:rsid w:val="00207370"/>
    <w:rsid w:val="002176D1"/>
    <w:rsid w:val="0023771A"/>
    <w:rsid w:val="00244047"/>
    <w:rsid w:val="002473DC"/>
    <w:rsid w:val="00247649"/>
    <w:rsid w:val="002603F6"/>
    <w:rsid w:val="00277207"/>
    <w:rsid w:val="002830F7"/>
    <w:rsid w:val="002909A0"/>
    <w:rsid w:val="00291184"/>
    <w:rsid w:val="0029554C"/>
    <w:rsid w:val="00296230"/>
    <w:rsid w:val="002A228F"/>
    <w:rsid w:val="002B576C"/>
    <w:rsid w:val="002C3A88"/>
    <w:rsid w:val="002D7B85"/>
    <w:rsid w:val="002E1D1A"/>
    <w:rsid w:val="002E1DC7"/>
    <w:rsid w:val="002E568C"/>
    <w:rsid w:val="002F2FAE"/>
    <w:rsid w:val="00306DED"/>
    <w:rsid w:val="0031783A"/>
    <w:rsid w:val="00317C1F"/>
    <w:rsid w:val="00324A58"/>
    <w:rsid w:val="003277CF"/>
    <w:rsid w:val="00332A32"/>
    <w:rsid w:val="00332D67"/>
    <w:rsid w:val="00343F1B"/>
    <w:rsid w:val="00355FB0"/>
    <w:rsid w:val="00374508"/>
    <w:rsid w:val="003852B7"/>
    <w:rsid w:val="00391ECF"/>
    <w:rsid w:val="003B60C7"/>
    <w:rsid w:val="003C0856"/>
    <w:rsid w:val="003C4D79"/>
    <w:rsid w:val="003D1D05"/>
    <w:rsid w:val="003D35E9"/>
    <w:rsid w:val="003D4177"/>
    <w:rsid w:val="003D7B95"/>
    <w:rsid w:val="003E5C69"/>
    <w:rsid w:val="003F06CF"/>
    <w:rsid w:val="003F095A"/>
    <w:rsid w:val="003F62E3"/>
    <w:rsid w:val="00404D16"/>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C58C9"/>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7D607A"/>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4A68"/>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13E4E"/>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2F70"/>
    <w:rsid w:val="00B43F98"/>
    <w:rsid w:val="00B619E9"/>
    <w:rsid w:val="00B65BE1"/>
    <w:rsid w:val="00BA00E0"/>
    <w:rsid w:val="00BA5858"/>
    <w:rsid w:val="00BA6C16"/>
    <w:rsid w:val="00BB678E"/>
    <w:rsid w:val="00BE0A9C"/>
    <w:rsid w:val="00BE44EA"/>
    <w:rsid w:val="00BF4B19"/>
    <w:rsid w:val="00C02FE0"/>
    <w:rsid w:val="00C14B16"/>
    <w:rsid w:val="00C21A24"/>
    <w:rsid w:val="00C270E0"/>
    <w:rsid w:val="00C41B8A"/>
    <w:rsid w:val="00C64E3F"/>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00"/>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35C9"/>
    <w:rsid w:val="00DD43F9"/>
    <w:rsid w:val="00DE5B65"/>
    <w:rsid w:val="00E025C0"/>
    <w:rsid w:val="00E10309"/>
    <w:rsid w:val="00E11936"/>
    <w:rsid w:val="00E133E7"/>
    <w:rsid w:val="00E146D3"/>
    <w:rsid w:val="00E251B2"/>
    <w:rsid w:val="00E254C5"/>
    <w:rsid w:val="00E30ED6"/>
    <w:rsid w:val="00E455D1"/>
    <w:rsid w:val="00E72C13"/>
    <w:rsid w:val="00E91107"/>
    <w:rsid w:val="00E96A4E"/>
    <w:rsid w:val="00EA4ACF"/>
    <w:rsid w:val="00EB1272"/>
    <w:rsid w:val="00ED18BD"/>
    <w:rsid w:val="00ED2C37"/>
    <w:rsid w:val="00EE6A1D"/>
    <w:rsid w:val="00EF58EF"/>
    <w:rsid w:val="00EF6D13"/>
    <w:rsid w:val="00F16DA0"/>
    <w:rsid w:val="00F42B8F"/>
    <w:rsid w:val="00F53F4C"/>
    <w:rsid w:val="00F552D7"/>
    <w:rsid w:val="00F650EA"/>
    <w:rsid w:val="00F70828"/>
    <w:rsid w:val="00F73F5C"/>
    <w:rsid w:val="00F73FEE"/>
    <w:rsid w:val="00F95F72"/>
    <w:rsid w:val="00FA730F"/>
    <w:rsid w:val="00FB219C"/>
    <w:rsid w:val="00FD5294"/>
    <w:rsid w:val="00FE1408"/>
    <w:rsid w:val="00FE41B4"/>
    <w:rsid w:val="00FF3660"/>
    <w:rsid w:val="00FF49B1"/>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sChild>
                                                                                                                                                                                                                            <w:div w:id="13462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420B3E-F6D9-4C82-A109-391BD29AB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57</TotalTime>
  <Pages>15</Pages>
  <Words>16527</Words>
  <Characters>82637</Characters>
  <Application>Microsoft Office Word</Application>
  <DocSecurity>0</DocSecurity>
  <Lines>688</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yoavram</dc:creator>
  <cp:lastModifiedBy>yoavram</cp:lastModifiedBy>
  <cp:revision>9</cp:revision>
  <cp:lastPrinted>2013-04-23T11:40:00Z</cp:lastPrinted>
  <dcterms:created xsi:type="dcterms:W3CDTF">2013-06-13T10:55:00Z</dcterms:created>
  <dcterms:modified xsi:type="dcterms:W3CDTF">2013-06-13T11:51:00Z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